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FC" w:rsidRPr="00F02CFC" w:rsidRDefault="00F02CFC" w:rsidP="00F02CFC">
      <w:pPr>
        <w:pStyle w:val="Heading1"/>
      </w:pPr>
      <w:r w:rsidRPr="00F02CFC">
        <w:t>Instructions</w:t>
      </w:r>
    </w:p>
    <w:p w:rsidR="00F02CFC" w:rsidRPr="00F02CFC" w:rsidRDefault="000719F5" w:rsidP="00AA6E35">
      <w:pPr>
        <w:pStyle w:val="Heading3"/>
      </w:pPr>
      <w:r>
        <w:t xml:space="preserve">Sur </w:t>
      </w:r>
      <w:proofErr w:type="spellStart"/>
      <w:r>
        <w:t>cette</w:t>
      </w:r>
      <w:proofErr w:type="spellEnd"/>
      <w:r>
        <w:t xml:space="preserve"> page</w:t>
      </w:r>
    </w:p>
    <w:p w:rsidR="00F02CFC" w:rsidRPr="00F02CFC" w:rsidRDefault="00BA0470" w:rsidP="0007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hyperlink w:anchor="_Utiliser_le_gabarit" w:history="1">
        <w:proofErr w:type="spellStart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>Utiliser</w:t>
        </w:r>
        <w:proofErr w:type="spellEnd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 xml:space="preserve"> le </w:t>
        </w:r>
        <w:proofErr w:type="spellStart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>gabarit</w:t>
        </w:r>
        <w:proofErr w:type="spellEnd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 xml:space="preserve"> Word</w:t>
        </w:r>
      </w:hyperlink>
    </w:p>
    <w:p w:rsidR="00F02CFC" w:rsidRPr="00F02CFC" w:rsidRDefault="00BA0470" w:rsidP="0007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hyperlink w:anchor="_Utiliser_les_styles" w:history="1">
        <w:proofErr w:type="spellStart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>Utiliser</w:t>
        </w:r>
        <w:proofErr w:type="spellEnd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 xml:space="preserve"> les styles Word</w:t>
        </w:r>
      </w:hyperlink>
    </w:p>
    <w:p w:rsidR="00F02CFC" w:rsidRDefault="00BA0470" w:rsidP="00071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hyperlink w:anchor="_Exemples_de_documents" w:history="1">
        <w:proofErr w:type="spellStart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>Exemples</w:t>
        </w:r>
        <w:proofErr w:type="spellEnd"/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eastAsia="en-CA"/>
          </w:rPr>
          <w:t xml:space="preserve"> de documents Word</w:t>
        </w:r>
      </w:hyperlink>
    </w:p>
    <w:p w:rsidR="00F02CFC" w:rsidRPr="00F02CFC" w:rsidRDefault="00BA0470" w:rsidP="00F02C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hyperlink w:anchor="_Utiliser_le_code" w:history="1">
        <w:r w:rsidR="00F02CFC" w:rsidRPr="00BA0470">
          <w:rPr>
            <w:rStyle w:val="Hyperlink"/>
            <w:rFonts w:ascii="Arial" w:eastAsia="Times New Roman" w:hAnsi="Arial" w:cs="Arial"/>
            <w:sz w:val="30"/>
            <w:szCs w:val="30"/>
            <w:lang w:val="fr-CA" w:eastAsia="en-CA"/>
          </w:rPr>
          <w:t>U</w:t>
        </w:r>
        <w:r w:rsidR="000719F5" w:rsidRPr="00BA0470">
          <w:rPr>
            <w:rStyle w:val="Hyperlink"/>
            <w:rFonts w:ascii="Arial" w:eastAsia="Times New Roman" w:hAnsi="Arial" w:cs="Arial"/>
            <w:sz w:val="30"/>
            <w:szCs w:val="30"/>
            <w:lang w:val="fr-CA" w:eastAsia="en-CA"/>
          </w:rPr>
          <w:t>tiliser le code dans des prototypes</w:t>
        </w:r>
      </w:hyperlink>
    </w:p>
    <w:p w:rsidR="00F02CFC" w:rsidRPr="00BA0470" w:rsidRDefault="000719F5" w:rsidP="00F02CFC">
      <w:pPr>
        <w:pStyle w:val="Heading2"/>
        <w:rPr>
          <w:lang w:val="fr-CA"/>
        </w:rPr>
      </w:pPr>
      <w:bookmarkStart w:id="0" w:name="_Use_the_Word"/>
      <w:bookmarkStart w:id="1" w:name="_Utiliser_le_gabarit"/>
      <w:bookmarkEnd w:id="0"/>
      <w:bookmarkEnd w:id="1"/>
      <w:r w:rsidRPr="00BA0470">
        <w:rPr>
          <w:lang w:val="fr-CA"/>
        </w:rPr>
        <w:t>Utiliser le gabarit Word</w:t>
      </w:r>
    </w:p>
    <w:p w:rsidR="00BA0470" w:rsidRPr="00402EA3" w:rsidRDefault="00BA0470" w:rsidP="00BA0470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Pour en tirer le meilleur parti, utilisez ce gabarit MS Word :</w:t>
      </w:r>
    </w:p>
    <w:p w:rsidR="00BA0470" w:rsidRPr="00402EA3" w:rsidRDefault="00BA0470" w:rsidP="00BA0470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hyperlink r:id="rId5" w:history="1"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val="fr-CA" w:eastAsia="en-CA"/>
          </w:rPr>
          <w:t>Télécharger le ga</w:t>
        </w:r>
        <w:r>
          <w:rPr>
            <w:rFonts w:ascii="Arial" w:eastAsia="Times New Roman" w:hAnsi="Arial" w:cs="Arial"/>
            <w:color w:val="284162"/>
            <w:sz w:val="30"/>
            <w:szCs w:val="30"/>
            <w:u w:val="single"/>
            <w:lang w:val="fr-CA" w:eastAsia="en-CA"/>
          </w:rPr>
          <w:t>b</w:t>
        </w:r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val="fr-CA" w:eastAsia="en-CA"/>
          </w:rPr>
          <w:t>arit MS Word</w:t>
        </w:r>
      </w:hyperlink>
    </w:p>
    <w:p w:rsidR="00F02CFC" w:rsidRPr="00F02CFC" w:rsidRDefault="00BA0470" w:rsidP="00F02CFC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Dans votre document Word, allez dans Fichier &gt; Options, et sélectionnez Compléments. En bas, allez dans Gérer, sélectionnez Modèles, et cliquez sur Aller. Cliquez sur Joindre et sélectionnez le modèle que vous avez téléchargé. Cochez "Mettre à jour automatiquement les styles du document". Cliquez sur OK.</w:t>
      </w:r>
    </w:p>
    <w:p w:rsidR="00F02CFC" w:rsidRPr="00BA0470" w:rsidRDefault="00F02CFC" w:rsidP="00F02CFC">
      <w:pPr>
        <w:pStyle w:val="Heading2"/>
        <w:rPr>
          <w:lang w:val="fr-CA"/>
        </w:rPr>
      </w:pPr>
      <w:bookmarkStart w:id="2" w:name="_Use_Word_styles"/>
      <w:bookmarkStart w:id="3" w:name="_Utiliser_les_styles"/>
      <w:bookmarkEnd w:id="2"/>
      <w:bookmarkEnd w:id="3"/>
      <w:r w:rsidRPr="00BA0470">
        <w:rPr>
          <w:lang w:val="fr-CA"/>
        </w:rPr>
        <w:t>U</w:t>
      </w:r>
      <w:r w:rsidR="000719F5" w:rsidRPr="00BA0470">
        <w:rPr>
          <w:lang w:val="fr-CA"/>
        </w:rPr>
        <w:t>tiliser les styles Word</w:t>
      </w:r>
    </w:p>
    <w:p w:rsidR="00F02CFC" w:rsidRPr="00F02CFC" w:rsidRDefault="00BA0470" w:rsidP="00F02CFC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Les styles de base (titres, listes à puces, gras, italique, etc.) fonctionneront sans problème et seront transformés en éléments HTML appropriés. Certains styles personnalisés ont été ajoutés (disponibles dans les styles du ruban).</w:t>
      </w:r>
    </w:p>
    <w:p w:rsidR="00F02CFC" w:rsidRPr="00BA0470" w:rsidRDefault="00F02CFC" w:rsidP="006F2207">
      <w:pPr>
        <w:pStyle w:val="summary"/>
        <w:rPr>
          <w:lang w:val="fr-CA"/>
        </w:rPr>
      </w:pPr>
      <w:r w:rsidRPr="00BA0470">
        <w:rPr>
          <w:lang w:val="fr-CA"/>
        </w:rPr>
        <w:t>Alert</w:t>
      </w:r>
      <w:r w:rsidR="00BA0470" w:rsidRPr="00BA0470">
        <w:rPr>
          <w:lang w:val="fr-CA"/>
        </w:rPr>
        <w:t>e</w:t>
      </w:r>
      <w:r w:rsidRPr="00BA0470">
        <w:rPr>
          <w:lang w:val="fr-CA"/>
        </w:rPr>
        <w:t>s</w:t>
      </w:r>
    </w:p>
    <w:p w:rsidR="00F02CFC" w:rsidRPr="00BA0470" w:rsidRDefault="00BA0470" w:rsidP="00F02CFC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Les alertes ont besoin d'un titre. Appliquez le bon style d'alerte à l'en-tête (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alert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 xml:space="preserve">-info, 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alert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 xml:space="preserve">-warning, 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alert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-danger, etc.), et appliquez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</w:t>
      </w:r>
      <w:r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lert-text</w:t>
      </w:r>
      <w:proofErr w:type="spellEnd"/>
      <w:r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 au texte de l'alerte</w:t>
      </w:r>
      <w:r w:rsidR="00F02CFC" w:rsidRPr="00F02CFC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.</w:t>
      </w:r>
    </w:p>
    <w:p w:rsidR="006F2207" w:rsidRPr="00BA0470" w:rsidRDefault="006F2207" w:rsidP="006F2207">
      <w:pPr>
        <w:pStyle w:val="details"/>
        <w:rPr>
          <w:lang w:val="fr-CA"/>
        </w:rPr>
      </w:pPr>
      <w:proofErr w:type="gramStart"/>
      <w:r w:rsidRPr="00BA0470">
        <w:rPr>
          <w:lang w:val="fr-CA"/>
        </w:rPr>
        <w:t>end</w:t>
      </w:r>
      <w:proofErr w:type="gramEnd"/>
    </w:p>
    <w:p w:rsidR="00F02CFC" w:rsidRPr="00BA0470" w:rsidRDefault="00F02CFC" w:rsidP="006F2207">
      <w:pPr>
        <w:pStyle w:val="summary"/>
        <w:rPr>
          <w:lang w:val="fr-CA"/>
        </w:rPr>
      </w:pPr>
      <w:r w:rsidRPr="00BA0470">
        <w:rPr>
          <w:lang w:val="fr-CA"/>
        </w:rPr>
        <w:t>B</w:t>
      </w:r>
      <w:r w:rsidR="00BA0470" w:rsidRPr="00BA0470">
        <w:rPr>
          <w:lang w:val="fr-CA"/>
        </w:rPr>
        <w:t>outons</w:t>
      </w:r>
    </w:p>
    <w:p w:rsidR="00BA0470" w:rsidRPr="00402EA3" w:rsidRDefault="00BA0470" w:rsidP="00BA0470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lastRenderedPageBreak/>
        <w:t>Appliquez le bon style de bouton au texte (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btn-cta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 xml:space="preserve">, 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btn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 xml:space="preserve">-danger, 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btn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-primaire, etc.). Veillez à ajouter un lien hypertexte au texte du bouton.</w:t>
      </w:r>
    </w:p>
    <w:p w:rsidR="006F2207" w:rsidRPr="00F02CFC" w:rsidRDefault="006F2207" w:rsidP="006F2207">
      <w:pPr>
        <w:pStyle w:val="details"/>
      </w:pPr>
      <w:proofErr w:type="gramStart"/>
      <w:r>
        <w:t>end</w:t>
      </w:r>
      <w:proofErr w:type="gramEnd"/>
    </w:p>
    <w:p w:rsidR="00F02CFC" w:rsidRPr="00F02CFC" w:rsidRDefault="00BA0470" w:rsidP="006F2207">
      <w:pPr>
        <w:pStyle w:val="summary"/>
      </w:pPr>
      <w:proofErr w:type="spellStart"/>
      <w:r w:rsidRPr="00402EA3">
        <w:rPr>
          <w:rFonts w:eastAsia="Times New Roman"/>
          <w:bCs/>
          <w:sz w:val="29"/>
          <w:szCs w:val="29"/>
          <w:lang w:eastAsia="en-CA"/>
        </w:rPr>
        <w:t>Afficher-masquer</w:t>
      </w:r>
      <w:proofErr w:type="spellEnd"/>
    </w:p>
    <w:p w:rsidR="00BA0470" w:rsidRPr="00402EA3" w:rsidRDefault="00BA0470" w:rsidP="00BA0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style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summary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 à la partie visible de l'élément afficher-masquer.</w:t>
      </w:r>
    </w:p>
    <w:p w:rsidR="00BA0470" w:rsidRPr="00402EA3" w:rsidRDefault="00BA0470" w:rsidP="00BA0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Utilisez n'importe quel style pour la partie du contenu qui est cachée</w:t>
      </w:r>
    </w:p>
    <w:p w:rsidR="00F02CFC" w:rsidRPr="00BA0470" w:rsidRDefault="00BA0470" w:rsidP="00BA0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Après la partie cachée, ajoutez le mot "end" (sans majuscules, sans gras, rien), et appliquez le style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details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 à ce mot. Cela indiquera au script quand fermer la balise HTML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details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".</w:t>
      </w:r>
    </w:p>
    <w:p w:rsidR="006F2207" w:rsidRPr="00F02CFC" w:rsidRDefault="006F2207" w:rsidP="006F2207">
      <w:pPr>
        <w:pStyle w:val="details"/>
      </w:pPr>
      <w:proofErr w:type="gramStart"/>
      <w:r>
        <w:t>end</w:t>
      </w:r>
      <w:proofErr w:type="gramEnd"/>
    </w:p>
    <w:p w:rsidR="000D5A9A" w:rsidRPr="000D5A9A" w:rsidRDefault="00BA0470" w:rsidP="000D5A9A">
      <w:pPr>
        <w:pStyle w:val="summary"/>
      </w:pPr>
      <w:r>
        <w:t>Liens internes</w:t>
      </w:r>
    </w:p>
    <w:p w:rsidR="000D5A9A" w:rsidRPr="00BA0470" w:rsidRDefault="00BA0470" w:rsidP="000D5A9A">
      <w:pPr>
        <w:rPr>
          <w:lang w:val="fr-CA"/>
        </w:rPr>
      </w:pPr>
      <w:r w:rsidRPr="00BA0470">
        <w:rPr>
          <w:lang w:val="fr-CA"/>
        </w:rPr>
        <w:t>Le script peut gérer les liens internes et créer des ancres automatiquement.</w:t>
      </w:r>
    </w:p>
    <w:p w:rsidR="000D5A9A" w:rsidRPr="00BA0470" w:rsidRDefault="00BA0470" w:rsidP="00BA0470">
      <w:pPr>
        <w:pStyle w:val="ListParagraph"/>
        <w:numPr>
          <w:ilvl w:val="0"/>
          <w:numId w:val="38"/>
        </w:numPr>
        <w:rPr>
          <w:lang w:val="fr-CA"/>
        </w:rPr>
      </w:pPr>
      <w:r w:rsidRPr="00BA0470">
        <w:rPr>
          <w:lang w:val="fr-CA"/>
        </w:rPr>
        <w:t>Dans Word, mettez en surbrillance le texte auquel vous souhaitez ajouter un lien hypertexte.</w:t>
      </w:r>
    </w:p>
    <w:p w:rsidR="000D5A9A" w:rsidRDefault="00BA0470" w:rsidP="00BA0470">
      <w:pPr>
        <w:pStyle w:val="ListParagraph"/>
        <w:numPr>
          <w:ilvl w:val="0"/>
          <w:numId w:val="38"/>
        </w:numPr>
      </w:pPr>
      <w:proofErr w:type="spellStart"/>
      <w:r w:rsidRPr="00BA0470">
        <w:t>Insérez</w:t>
      </w:r>
      <w:proofErr w:type="spellEnd"/>
      <w:r w:rsidRPr="00BA0470">
        <w:t xml:space="preserve"> </w:t>
      </w:r>
      <w:proofErr w:type="gramStart"/>
      <w:r w:rsidRPr="00BA0470">
        <w:t>un</w:t>
      </w:r>
      <w:proofErr w:type="gramEnd"/>
      <w:r w:rsidRPr="00BA0470">
        <w:t xml:space="preserve"> </w:t>
      </w:r>
      <w:proofErr w:type="spellStart"/>
      <w:r w:rsidRPr="00BA0470">
        <w:t>hyperlien</w:t>
      </w:r>
      <w:proofErr w:type="spellEnd"/>
      <w:r>
        <w:t>.</w:t>
      </w:r>
    </w:p>
    <w:p w:rsidR="000D5A9A" w:rsidRPr="00BA0470" w:rsidRDefault="00BA0470" w:rsidP="00BA0470">
      <w:pPr>
        <w:pStyle w:val="ListParagraph"/>
        <w:numPr>
          <w:ilvl w:val="0"/>
          <w:numId w:val="38"/>
        </w:numPr>
        <w:rPr>
          <w:lang w:val="fr-CA"/>
        </w:rPr>
      </w:pPr>
      <w:r w:rsidRPr="00BA0470">
        <w:rPr>
          <w:lang w:val="fr-CA"/>
        </w:rPr>
        <w:t>Choisissez "Emplacements dans le document".</w:t>
      </w:r>
      <w:r w:rsidR="000D5A9A" w:rsidRPr="00BA0470">
        <w:rPr>
          <w:lang w:val="fr-CA"/>
        </w:rPr>
        <w:t>”</w:t>
      </w:r>
    </w:p>
    <w:p w:rsidR="000D5A9A" w:rsidRPr="00BA0470" w:rsidRDefault="00BA0470" w:rsidP="00BA0470">
      <w:pPr>
        <w:pStyle w:val="ListParagraph"/>
        <w:numPr>
          <w:ilvl w:val="0"/>
          <w:numId w:val="38"/>
        </w:numPr>
        <w:rPr>
          <w:lang w:val="fr-CA"/>
        </w:rPr>
      </w:pPr>
      <w:r w:rsidRPr="00BA0470">
        <w:rPr>
          <w:lang w:val="fr-CA"/>
        </w:rPr>
        <w:t>Sélectionnez l'en-tête vers lequel vous voulez que le lien se dirige.</w:t>
      </w:r>
    </w:p>
    <w:p w:rsidR="000D5A9A" w:rsidRDefault="000D5A9A" w:rsidP="000D5A9A">
      <w:pPr>
        <w:pStyle w:val="details"/>
      </w:pPr>
      <w:proofErr w:type="gramStart"/>
      <w:r>
        <w:t>end</w:t>
      </w:r>
      <w:proofErr w:type="gramEnd"/>
    </w:p>
    <w:p w:rsidR="00F02CFC" w:rsidRPr="00F02CFC" w:rsidRDefault="00BA0470" w:rsidP="006F2207">
      <w:pPr>
        <w:pStyle w:val="summary"/>
      </w:pPr>
      <w:r w:rsidRPr="00402EA3">
        <w:rPr>
          <w:rFonts w:eastAsia="Times New Roman"/>
          <w:bCs/>
          <w:sz w:val="29"/>
          <w:szCs w:val="29"/>
          <w:lang w:val="fr-CA" w:eastAsia="en-CA"/>
        </w:rPr>
        <w:t>Étiquettes</w:t>
      </w:r>
    </w:p>
    <w:p w:rsidR="00F02CFC" w:rsidRPr="00BA0470" w:rsidRDefault="00BA0470" w:rsidP="00F02CFC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bon style d'étiquette au texte (label-danger, label-default, label-info, label-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primary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,</w:t>
      </w:r>
      <w:r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 xml:space="preserve"> etc.</w:t>
      </w: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).</w:t>
      </w:r>
    </w:p>
    <w:p w:rsidR="006F2207" w:rsidRPr="00F02CFC" w:rsidRDefault="006F2207" w:rsidP="006F2207">
      <w:pPr>
        <w:pStyle w:val="details"/>
      </w:pPr>
      <w:proofErr w:type="gramStart"/>
      <w:r>
        <w:t>end</w:t>
      </w:r>
      <w:proofErr w:type="gramEnd"/>
    </w:p>
    <w:p w:rsidR="00F02CFC" w:rsidRPr="00F02CFC" w:rsidRDefault="00BA0470" w:rsidP="006F2207">
      <w:pPr>
        <w:pStyle w:val="summary"/>
      </w:pPr>
      <w:r w:rsidRPr="00402EA3">
        <w:rPr>
          <w:rFonts w:eastAsia="Times New Roman"/>
          <w:bCs/>
          <w:sz w:val="29"/>
          <w:szCs w:val="29"/>
          <w:lang w:eastAsia="en-CA"/>
        </w:rPr>
        <w:t>Navigation multi-pages</w:t>
      </w:r>
    </w:p>
    <w:p w:rsidR="00BA0470" w:rsidRPr="00402EA3" w:rsidRDefault="00BA0470" w:rsidP="00BA0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Avant les items de navigation, ajoutez le mot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start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 (pas de majuscules, pas de gras, rien), et appliquez le style "multi-pate-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start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 à ce mot.</w:t>
      </w:r>
    </w:p>
    <w:p w:rsidR="00BA0470" w:rsidRPr="00402EA3" w:rsidRDefault="00BA0470" w:rsidP="00BA0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style "multi-page-active" à l'item de navigation de la page sur laquelle vous vous trouvez.</w:t>
      </w:r>
    </w:p>
    <w:p w:rsidR="00BA0470" w:rsidRPr="00402EA3" w:rsidRDefault="00BA0470" w:rsidP="00BA0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style "multi-page-item" à tous les autres items de navigation.</w:t>
      </w:r>
    </w:p>
    <w:p w:rsidR="00F02CFC" w:rsidRPr="00BA0470" w:rsidRDefault="00BA0470" w:rsidP="00BA0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Après les éléments de navigation, ajoutez le mot "end" (pas de majuscules, pas de gras, rien), et appliquez le style "multi-page-end" à ce mot.</w:t>
      </w:r>
    </w:p>
    <w:p w:rsidR="006F2207" w:rsidRPr="00BA0470" w:rsidRDefault="006F2207" w:rsidP="006F2207">
      <w:pPr>
        <w:pStyle w:val="details"/>
        <w:rPr>
          <w:lang w:val="fr-CA"/>
        </w:rPr>
      </w:pPr>
      <w:proofErr w:type="gramStart"/>
      <w:r w:rsidRPr="00BA0470">
        <w:rPr>
          <w:lang w:val="fr-CA"/>
        </w:rPr>
        <w:lastRenderedPageBreak/>
        <w:t>end</w:t>
      </w:r>
      <w:proofErr w:type="gramEnd"/>
    </w:p>
    <w:p w:rsidR="00F02CFC" w:rsidRPr="00BA0470" w:rsidRDefault="00BA0470" w:rsidP="006F2207">
      <w:pPr>
        <w:pStyle w:val="summary"/>
        <w:rPr>
          <w:lang w:val="fr-CA"/>
        </w:rPr>
      </w:pPr>
      <w:r w:rsidRPr="00402EA3">
        <w:rPr>
          <w:rFonts w:eastAsia="Times New Roman"/>
          <w:bCs/>
          <w:sz w:val="29"/>
          <w:szCs w:val="29"/>
          <w:lang w:val="fr-CA" w:eastAsia="en-CA"/>
        </w:rPr>
        <w:t>Liste numérotée</w:t>
      </w:r>
    </w:p>
    <w:p w:rsidR="00F02CFC" w:rsidRPr="00BA0470" w:rsidRDefault="00BA0470" w:rsidP="00F02CFC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style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numbered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 aux éléments de la liste numérotée.</w:t>
      </w:r>
    </w:p>
    <w:p w:rsidR="006F2207" w:rsidRPr="00BA0470" w:rsidRDefault="006F2207" w:rsidP="006F2207">
      <w:pPr>
        <w:pStyle w:val="details"/>
        <w:rPr>
          <w:lang w:val="fr-CA"/>
        </w:rPr>
      </w:pPr>
      <w:proofErr w:type="gramStart"/>
      <w:r w:rsidRPr="00BA0470">
        <w:rPr>
          <w:lang w:val="fr-CA"/>
        </w:rPr>
        <w:t>end</w:t>
      </w:r>
      <w:proofErr w:type="gramEnd"/>
    </w:p>
    <w:p w:rsidR="00F02CFC" w:rsidRPr="00BA0470" w:rsidRDefault="00BA0470" w:rsidP="006F2207">
      <w:pPr>
        <w:pStyle w:val="summary"/>
        <w:rPr>
          <w:lang w:val="fr-CA"/>
        </w:rPr>
      </w:pPr>
      <w:r w:rsidRPr="00402EA3">
        <w:rPr>
          <w:rFonts w:eastAsia="Times New Roman"/>
          <w:bCs/>
          <w:sz w:val="29"/>
          <w:szCs w:val="29"/>
          <w:lang w:val="fr-CA" w:eastAsia="en-CA"/>
        </w:rPr>
        <w:t>Navigation de style métro</w:t>
      </w:r>
    </w:p>
    <w:p w:rsidR="00BA0470" w:rsidRPr="00402EA3" w:rsidRDefault="00BA0470" w:rsidP="00BA0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style "subway-group-h1" au nom du groupe de pages (en tant que tout premier élément de votre document Word).</w:t>
      </w:r>
    </w:p>
    <w:p w:rsidR="00BA0470" w:rsidRPr="00402EA3" w:rsidRDefault="00BA0470" w:rsidP="00BA0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style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subway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-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nav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-active" à l'item de navigation de la page sur laquelle vous vous trouvez.</w:t>
      </w:r>
    </w:p>
    <w:p w:rsidR="00BA0470" w:rsidRPr="00402EA3" w:rsidRDefault="00BA0470" w:rsidP="00BA0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Appliquez le style "</w:t>
      </w:r>
      <w:proofErr w:type="spellStart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subway-nav</w:t>
      </w:r>
      <w:proofErr w:type="spellEnd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" à tous les autres items de navigation.</w:t>
      </w:r>
    </w:p>
    <w:p w:rsidR="00F02CFC" w:rsidRPr="00BA0470" w:rsidRDefault="00BA0470" w:rsidP="00BA0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A</w:t>
      </w:r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ppliquez le style "subway-section-h1" à la section H1 de la page sur laquelle vous vous trouvez (juste après la liste des items de navigation).</w:t>
      </w:r>
    </w:p>
    <w:p w:rsidR="006F2207" w:rsidRPr="00F02CFC" w:rsidRDefault="006F2207" w:rsidP="006F2207">
      <w:pPr>
        <w:pStyle w:val="details"/>
        <w:rPr>
          <w:lang w:val="fr-CA"/>
        </w:rPr>
      </w:pPr>
      <w:proofErr w:type="gramStart"/>
      <w:r w:rsidRPr="000719F5">
        <w:rPr>
          <w:lang w:val="fr-CA"/>
        </w:rPr>
        <w:t>end</w:t>
      </w:r>
      <w:proofErr w:type="gramEnd"/>
    </w:p>
    <w:p w:rsidR="00F02CFC" w:rsidRPr="000719F5" w:rsidRDefault="000719F5" w:rsidP="00F02CFC">
      <w:pPr>
        <w:pStyle w:val="Heading2"/>
        <w:rPr>
          <w:lang w:val="fr-CA"/>
        </w:rPr>
      </w:pPr>
      <w:bookmarkStart w:id="4" w:name="_Sample_Word_documents"/>
      <w:bookmarkStart w:id="5" w:name="_Exemples_de_documents"/>
      <w:bookmarkEnd w:id="4"/>
      <w:bookmarkEnd w:id="5"/>
      <w:r w:rsidRPr="000719F5">
        <w:rPr>
          <w:lang w:val="fr-CA"/>
        </w:rPr>
        <w:t>Exemples de documents Word</w:t>
      </w:r>
    </w:p>
    <w:p w:rsidR="00BA0470" w:rsidRPr="00402EA3" w:rsidRDefault="00BA0470" w:rsidP="00BA0470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</w:pPr>
      <w:bookmarkStart w:id="6" w:name="_Use_code_in"/>
      <w:bookmarkStart w:id="7" w:name="_Utiliser_le_code"/>
      <w:bookmarkEnd w:id="6"/>
      <w:bookmarkEnd w:id="7"/>
      <w:r w:rsidRPr="00402EA3">
        <w:rPr>
          <w:rFonts w:ascii="Arial" w:eastAsia="Times New Roman" w:hAnsi="Arial" w:cs="Arial"/>
          <w:color w:val="333333"/>
          <w:sz w:val="30"/>
          <w:szCs w:val="30"/>
          <w:lang w:val="fr-CA" w:eastAsia="en-CA"/>
        </w:rPr>
        <w:t>Téléchargez ces documents Word pour voir comment certaines mises en forme sont effectuées et pour tester l'outil.</w:t>
      </w:r>
    </w:p>
    <w:p w:rsidR="00BA0470" w:rsidRPr="00402EA3" w:rsidRDefault="00BA0470" w:rsidP="00BA047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hyperlink r:id="rId6" w:history="1">
        <w:proofErr w:type="spellStart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Mise</w:t>
        </w:r>
        <w:proofErr w:type="spellEnd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 xml:space="preserve"> </w:t>
        </w:r>
        <w:proofErr w:type="spellStart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en</w:t>
        </w:r>
        <w:proofErr w:type="spellEnd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 xml:space="preserve"> </w:t>
        </w:r>
        <w:proofErr w:type="spellStart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forme</w:t>
        </w:r>
        <w:proofErr w:type="spellEnd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 xml:space="preserve"> de base</w:t>
        </w:r>
      </w:hyperlink>
    </w:p>
    <w:p w:rsidR="00BA0470" w:rsidRPr="00402EA3" w:rsidRDefault="00BA0470" w:rsidP="00BA047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hyperlink r:id="rId7" w:history="1"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 xml:space="preserve">Navigation de style </w:t>
        </w:r>
        <w:proofErr w:type="spellStart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métro</w:t>
        </w:r>
        <w:proofErr w:type="spellEnd"/>
      </w:hyperlink>
    </w:p>
    <w:p w:rsidR="00BA0470" w:rsidRPr="00402EA3" w:rsidRDefault="00BA0470" w:rsidP="00BA047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hyperlink r:id="rId8" w:history="1"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Liens internes (</w:t>
        </w:r>
        <w:proofErr w:type="spellStart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ancrage</w:t>
        </w:r>
        <w:proofErr w:type="spellEnd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 xml:space="preserve"> </w:t>
        </w:r>
        <w:proofErr w:type="spellStart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automatique</w:t>
        </w:r>
        <w:proofErr w:type="spellEnd"/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)</w:t>
        </w:r>
      </w:hyperlink>
    </w:p>
    <w:p w:rsidR="00BA0470" w:rsidRPr="00402EA3" w:rsidRDefault="00BA0470" w:rsidP="00BA047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hyperlink r:id="rId9" w:history="1">
        <w:r w:rsidRPr="00402EA3">
          <w:rPr>
            <w:rFonts w:ascii="Arial" w:eastAsia="Times New Roman" w:hAnsi="Arial" w:cs="Arial"/>
            <w:color w:val="284162"/>
            <w:sz w:val="30"/>
            <w:szCs w:val="30"/>
            <w:u w:val="single"/>
            <w:lang w:eastAsia="en-CA"/>
          </w:rPr>
          <w:t>Navigation multi-pages</w:t>
        </w:r>
      </w:hyperlink>
    </w:p>
    <w:p w:rsidR="00F02CFC" w:rsidRPr="000719F5" w:rsidRDefault="00F02CFC" w:rsidP="00F02CFC">
      <w:pPr>
        <w:pStyle w:val="Heading2"/>
        <w:rPr>
          <w:lang w:val="fr-CA"/>
        </w:rPr>
      </w:pPr>
      <w:r w:rsidRPr="000719F5">
        <w:rPr>
          <w:lang w:val="fr-CA"/>
        </w:rPr>
        <w:t>U</w:t>
      </w:r>
      <w:r w:rsidR="000719F5" w:rsidRPr="000719F5">
        <w:rPr>
          <w:lang w:val="fr-CA"/>
        </w:rPr>
        <w:t>tiliser le code dans des prototypes</w:t>
      </w:r>
    </w:p>
    <w:p w:rsidR="00BA0470" w:rsidRDefault="00BA0470" w:rsidP="00BA0470">
      <w:pPr>
        <w:rPr>
          <w:b/>
          <w:bCs/>
          <w:lang w:val="fr-CA"/>
        </w:rPr>
      </w:pPr>
      <w:r w:rsidRPr="00BA0470">
        <w:rPr>
          <w:lang w:val="fr-CA"/>
        </w:rPr>
        <w:t>Le script génère 2 extraits de code : le code pour la page complète (que vous</w:t>
      </w:r>
      <w:r>
        <w:rPr>
          <w:lang w:val="fr-CA"/>
        </w:rPr>
        <w:t xml:space="preserve"> pouvez</w:t>
      </w:r>
      <w:r w:rsidRPr="00BA0470">
        <w:rPr>
          <w:lang w:val="fr-CA"/>
        </w:rPr>
        <w:t xml:space="preserve"> copie</w:t>
      </w:r>
      <w:r>
        <w:rPr>
          <w:lang w:val="fr-CA"/>
        </w:rPr>
        <w:t>r</w:t>
      </w:r>
      <w:r w:rsidRPr="00BA0470">
        <w:rPr>
          <w:lang w:val="fr-CA"/>
        </w:rPr>
        <w:t xml:space="preserve"> dans GitHub, par exemple), et le code pour la section principale (que vous pouvez copier dans AEM, par exemple). </w:t>
      </w:r>
    </w:p>
    <w:p w:rsidR="00F02CFC" w:rsidRPr="00BA0470" w:rsidRDefault="00BA0470" w:rsidP="00F02CFC">
      <w:pPr>
        <w:pStyle w:val="Heading3"/>
        <w:rPr>
          <w:lang w:val="fr-CA"/>
        </w:rPr>
      </w:pPr>
      <w:r w:rsidRPr="00BA0470">
        <w:rPr>
          <w:lang w:val="fr-CA"/>
        </w:rPr>
        <w:t>Code pour la page complète</w:t>
      </w:r>
    </w:p>
    <w:p w:rsidR="00F02CFC" w:rsidRPr="00BA0470" w:rsidRDefault="00BA0470" w:rsidP="00BA0470">
      <w:pPr>
        <w:pStyle w:val="ListParagraph"/>
        <w:numPr>
          <w:ilvl w:val="0"/>
          <w:numId w:val="36"/>
        </w:numPr>
        <w:rPr>
          <w:lang w:val="fr-CA"/>
        </w:rPr>
      </w:pPr>
      <w:r w:rsidRPr="00BA0470">
        <w:rPr>
          <w:lang w:val="fr-CA"/>
        </w:rPr>
        <w:t xml:space="preserve">Ouvrez </w:t>
      </w:r>
      <w:r>
        <w:rPr>
          <w:lang w:val="fr-CA"/>
        </w:rPr>
        <w:t>la section affichable "Code pour la page complète"</w:t>
      </w:r>
    </w:p>
    <w:p w:rsidR="00F02CFC" w:rsidRPr="00BA0470" w:rsidRDefault="00BA0470" w:rsidP="00F02CFC">
      <w:pPr>
        <w:pStyle w:val="ListParagraph"/>
        <w:numPr>
          <w:ilvl w:val="0"/>
          <w:numId w:val="36"/>
        </w:numPr>
        <w:rPr>
          <w:lang w:val="fr-CA"/>
        </w:rPr>
      </w:pPr>
      <w:r w:rsidRPr="00BA0470">
        <w:rPr>
          <w:lang w:val="fr-CA"/>
        </w:rPr>
        <w:t>Cliquez sur</w:t>
      </w:r>
      <w:r w:rsidR="00F02CFC" w:rsidRPr="00BA0470">
        <w:rPr>
          <w:lang w:val="fr-CA"/>
        </w:rPr>
        <w:t xml:space="preserve"> “Cop</w:t>
      </w:r>
      <w:r w:rsidRPr="00BA0470">
        <w:rPr>
          <w:lang w:val="fr-CA"/>
        </w:rPr>
        <w:t xml:space="preserve">ier le code dans le presse-papiers </w:t>
      </w:r>
      <w:r w:rsidR="00F02CFC" w:rsidRPr="00BA0470">
        <w:rPr>
          <w:lang w:val="fr-CA"/>
        </w:rPr>
        <w:t>”</w:t>
      </w:r>
    </w:p>
    <w:p w:rsidR="00F02CFC" w:rsidRPr="00BA0470" w:rsidRDefault="00BA0470" w:rsidP="00BA0470">
      <w:pPr>
        <w:pStyle w:val="ListParagraph"/>
        <w:numPr>
          <w:ilvl w:val="0"/>
          <w:numId w:val="36"/>
        </w:numPr>
        <w:rPr>
          <w:lang w:val="fr-CA"/>
        </w:rPr>
      </w:pPr>
      <w:r>
        <w:rPr>
          <w:lang w:val="fr-CA"/>
        </w:rPr>
        <w:lastRenderedPageBreak/>
        <w:t>S</w:t>
      </w:r>
      <w:r w:rsidRPr="00BA0470">
        <w:rPr>
          <w:lang w:val="fr-CA"/>
        </w:rPr>
        <w:t>i vous voulez que le code soit formaté correctement, allez dans un formateur HTML (par exemple, https://www.freeformatter.com/html-formatter.html) et collez le code.</w:t>
      </w:r>
    </w:p>
    <w:p w:rsidR="00F02CFC" w:rsidRPr="00116316" w:rsidRDefault="00116316" w:rsidP="00116316">
      <w:pPr>
        <w:pStyle w:val="ListParagraph"/>
        <w:numPr>
          <w:ilvl w:val="0"/>
          <w:numId w:val="36"/>
        </w:numPr>
        <w:rPr>
          <w:lang w:val="fr-CA"/>
        </w:rPr>
      </w:pPr>
      <w:r w:rsidRPr="00116316">
        <w:rPr>
          <w:lang w:val="fr-CA"/>
        </w:rPr>
        <w:t>Collez le code là où vous en avez besoin (par exemple, dans un</w:t>
      </w:r>
      <w:r>
        <w:rPr>
          <w:lang w:val="fr-CA"/>
        </w:rPr>
        <w:t>e section</w:t>
      </w:r>
      <w:r w:rsidRPr="00116316">
        <w:rPr>
          <w:lang w:val="fr-CA"/>
        </w:rPr>
        <w:t xml:space="preserve"> GitHub pour votre organisation).</w:t>
      </w:r>
    </w:p>
    <w:p w:rsidR="00F02CFC" w:rsidRDefault="00F02CFC" w:rsidP="00F02CFC">
      <w:pPr>
        <w:pStyle w:val="Heading3"/>
      </w:pPr>
      <w:r>
        <w:t xml:space="preserve">Code </w:t>
      </w:r>
      <w:r w:rsidR="00116316">
        <w:t>pour</w:t>
      </w:r>
      <w:r>
        <w:t xml:space="preserve"> AEM</w:t>
      </w:r>
    </w:p>
    <w:p w:rsidR="00116316" w:rsidRPr="00BA0470" w:rsidRDefault="00116316" w:rsidP="00116316">
      <w:pPr>
        <w:pStyle w:val="ListParagraph"/>
        <w:numPr>
          <w:ilvl w:val="0"/>
          <w:numId w:val="37"/>
        </w:numPr>
        <w:rPr>
          <w:lang w:val="fr-CA"/>
        </w:rPr>
      </w:pPr>
      <w:r w:rsidRPr="00BA0470">
        <w:rPr>
          <w:lang w:val="fr-CA"/>
        </w:rPr>
        <w:t xml:space="preserve">Ouvrez </w:t>
      </w:r>
      <w:r>
        <w:rPr>
          <w:lang w:val="fr-CA"/>
        </w:rPr>
        <w:t xml:space="preserve">la section affichable "Code pour </w:t>
      </w:r>
      <w:r>
        <w:rPr>
          <w:lang w:val="fr-CA"/>
        </w:rPr>
        <w:t>AEM</w:t>
      </w:r>
      <w:r>
        <w:rPr>
          <w:lang w:val="fr-CA"/>
        </w:rPr>
        <w:t>"</w:t>
      </w:r>
    </w:p>
    <w:p w:rsidR="00116316" w:rsidRPr="00BA0470" w:rsidRDefault="00116316" w:rsidP="00116316">
      <w:pPr>
        <w:pStyle w:val="ListParagraph"/>
        <w:numPr>
          <w:ilvl w:val="0"/>
          <w:numId w:val="37"/>
        </w:numPr>
        <w:rPr>
          <w:lang w:val="fr-CA"/>
        </w:rPr>
      </w:pPr>
      <w:r w:rsidRPr="00BA0470">
        <w:rPr>
          <w:lang w:val="fr-CA"/>
        </w:rPr>
        <w:t>Cliquez sur “Copier le code dans le presse-papiers ”</w:t>
      </w:r>
    </w:p>
    <w:p w:rsidR="00116316" w:rsidRPr="00BA0470" w:rsidRDefault="00116316" w:rsidP="00116316">
      <w:pPr>
        <w:pStyle w:val="ListParagraph"/>
        <w:numPr>
          <w:ilvl w:val="0"/>
          <w:numId w:val="37"/>
        </w:numPr>
        <w:rPr>
          <w:lang w:val="fr-CA"/>
        </w:rPr>
      </w:pPr>
      <w:r>
        <w:rPr>
          <w:lang w:val="fr-CA"/>
        </w:rPr>
        <w:t>S</w:t>
      </w:r>
      <w:r w:rsidRPr="00BA0470">
        <w:rPr>
          <w:lang w:val="fr-CA"/>
        </w:rPr>
        <w:t>i vous voulez que le code soit formaté correctement, allez dans un formateur HTML (par exemple, https://www.freeformatter.com/html-formatter.html) et collez le code.</w:t>
      </w:r>
    </w:p>
    <w:p w:rsidR="00F02CFC" w:rsidRPr="00116316" w:rsidRDefault="00116316" w:rsidP="00F02CFC">
      <w:pPr>
        <w:pStyle w:val="ListParagraph"/>
        <w:numPr>
          <w:ilvl w:val="0"/>
          <w:numId w:val="37"/>
        </w:numPr>
        <w:rPr>
          <w:lang w:val="fr-CA"/>
        </w:rPr>
      </w:pPr>
      <w:r w:rsidRPr="00116316">
        <w:rPr>
          <w:lang w:val="fr-CA"/>
        </w:rPr>
        <w:t>Dans AEM, utilisez in composant HTML</w:t>
      </w:r>
    </w:p>
    <w:p w:rsidR="00F02CFC" w:rsidRDefault="00116316" w:rsidP="00F02CFC">
      <w:pPr>
        <w:pStyle w:val="ListParagraph"/>
        <w:numPr>
          <w:ilvl w:val="0"/>
          <w:numId w:val="37"/>
        </w:numPr>
      </w:pPr>
      <w:proofErr w:type="spellStart"/>
      <w:r>
        <w:t>Collez</w:t>
      </w:r>
      <w:proofErr w:type="spellEnd"/>
      <w:r w:rsidR="00F02CFC">
        <w:t xml:space="preserve"> </w:t>
      </w:r>
      <w:r>
        <w:t>le</w:t>
      </w:r>
      <w:r w:rsidR="00F02CFC">
        <w:t xml:space="preserve"> code</w:t>
      </w:r>
    </w:p>
    <w:p w:rsidR="00F02CFC" w:rsidRPr="00116316" w:rsidRDefault="00116316" w:rsidP="00116316">
      <w:pPr>
        <w:pStyle w:val="ListParagraph"/>
        <w:numPr>
          <w:ilvl w:val="0"/>
          <w:numId w:val="37"/>
        </w:numPr>
        <w:rPr>
          <w:lang w:val="fr-CA"/>
        </w:rPr>
      </w:pPr>
      <w:r w:rsidRPr="00116316">
        <w:rPr>
          <w:lang w:val="fr-CA"/>
        </w:rPr>
        <w:t>Vous devrez peut-être supprimer la balise "main" et la balise "h1" (et la balise "main" de fermeture), à moins que vous ne supprimiez le H1 qui vient automatiquem</w:t>
      </w:r>
      <w:bookmarkStart w:id="8" w:name="_GoBack"/>
      <w:bookmarkEnd w:id="8"/>
      <w:r w:rsidRPr="00116316">
        <w:rPr>
          <w:lang w:val="fr-CA"/>
        </w:rPr>
        <w:t>ent dans AEM</w:t>
      </w:r>
    </w:p>
    <w:sectPr w:rsidR="00F02CFC" w:rsidRPr="00116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218"/>
    <w:multiLevelType w:val="multilevel"/>
    <w:tmpl w:val="DD6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E548B"/>
    <w:multiLevelType w:val="hybridMultilevel"/>
    <w:tmpl w:val="2E40A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D617A"/>
    <w:multiLevelType w:val="multilevel"/>
    <w:tmpl w:val="C16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E308A"/>
    <w:multiLevelType w:val="multilevel"/>
    <w:tmpl w:val="CBD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671AF"/>
    <w:multiLevelType w:val="hybridMultilevel"/>
    <w:tmpl w:val="2E60A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84D8B"/>
    <w:multiLevelType w:val="multilevel"/>
    <w:tmpl w:val="103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87A9F"/>
    <w:multiLevelType w:val="multilevel"/>
    <w:tmpl w:val="E62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71AF1"/>
    <w:multiLevelType w:val="hybridMultilevel"/>
    <w:tmpl w:val="7F426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17A7B"/>
    <w:multiLevelType w:val="multilevel"/>
    <w:tmpl w:val="241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063C7"/>
    <w:multiLevelType w:val="multilevel"/>
    <w:tmpl w:val="3E6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43E93"/>
    <w:multiLevelType w:val="multilevel"/>
    <w:tmpl w:val="97E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05BB7"/>
    <w:multiLevelType w:val="multilevel"/>
    <w:tmpl w:val="A2B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76FAB"/>
    <w:multiLevelType w:val="multilevel"/>
    <w:tmpl w:val="A7B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40503"/>
    <w:multiLevelType w:val="multilevel"/>
    <w:tmpl w:val="F01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C410E"/>
    <w:multiLevelType w:val="multilevel"/>
    <w:tmpl w:val="FB2A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F096D"/>
    <w:multiLevelType w:val="multilevel"/>
    <w:tmpl w:val="9D8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42BEF"/>
    <w:multiLevelType w:val="multilevel"/>
    <w:tmpl w:val="30A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C2C1800"/>
    <w:multiLevelType w:val="multilevel"/>
    <w:tmpl w:val="F5D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E4D31"/>
    <w:multiLevelType w:val="multilevel"/>
    <w:tmpl w:val="09A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91E82"/>
    <w:multiLevelType w:val="multilevel"/>
    <w:tmpl w:val="37AE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24"/>
  </w:num>
  <w:num w:numId="4">
    <w:abstractNumId w:val="18"/>
  </w:num>
  <w:num w:numId="5">
    <w:abstractNumId w:val="14"/>
  </w:num>
  <w:num w:numId="6">
    <w:abstractNumId w:val="5"/>
  </w:num>
  <w:num w:numId="7">
    <w:abstractNumId w:val="30"/>
  </w:num>
  <w:num w:numId="8">
    <w:abstractNumId w:val="29"/>
  </w:num>
  <w:num w:numId="9">
    <w:abstractNumId w:val="20"/>
  </w:num>
  <w:num w:numId="10">
    <w:abstractNumId w:val="41"/>
  </w:num>
  <w:num w:numId="11">
    <w:abstractNumId w:val="25"/>
  </w:num>
  <w:num w:numId="12">
    <w:abstractNumId w:val="17"/>
  </w:num>
  <w:num w:numId="13">
    <w:abstractNumId w:val="38"/>
  </w:num>
  <w:num w:numId="14">
    <w:abstractNumId w:val="23"/>
  </w:num>
  <w:num w:numId="15">
    <w:abstractNumId w:val="26"/>
  </w:num>
  <w:num w:numId="16">
    <w:abstractNumId w:val="16"/>
  </w:num>
  <w:num w:numId="17">
    <w:abstractNumId w:val="7"/>
  </w:num>
  <w:num w:numId="18">
    <w:abstractNumId w:val="31"/>
  </w:num>
  <w:num w:numId="19">
    <w:abstractNumId w:val="34"/>
  </w:num>
  <w:num w:numId="20">
    <w:abstractNumId w:val="8"/>
  </w:num>
  <w:num w:numId="21">
    <w:abstractNumId w:val="9"/>
  </w:num>
  <w:num w:numId="22">
    <w:abstractNumId w:val="33"/>
  </w:num>
  <w:num w:numId="23">
    <w:abstractNumId w:val="15"/>
  </w:num>
  <w:num w:numId="24">
    <w:abstractNumId w:val="32"/>
  </w:num>
  <w:num w:numId="25">
    <w:abstractNumId w:val="40"/>
  </w:num>
  <w:num w:numId="26">
    <w:abstractNumId w:val="35"/>
  </w:num>
  <w:num w:numId="27">
    <w:abstractNumId w:val="1"/>
  </w:num>
  <w:num w:numId="28">
    <w:abstractNumId w:val="36"/>
  </w:num>
  <w:num w:numId="29">
    <w:abstractNumId w:val="27"/>
  </w:num>
  <w:num w:numId="30">
    <w:abstractNumId w:val="10"/>
  </w:num>
  <w:num w:numId="31">
    <w:abstractNumId w:val="3"/>
  </w:num>
  <w:num w:numId="32">
    <w:abstractNumId w:val="37"/>
  </w:num>
  <w:num w:numId="33">
    <w:abstractNumId w:val="22"/>
  </w:num>
  <w:num w:numId="34">
    <w:abstractNumId w:val="21"/>
  </w:num>
  <w:num w:numId="35">
    <w:abstractNumId w:val="11"/>
  </w:num>
  <w:num w:numId="36">
    <w:abstractNumId w:val="6"/>
  </w:num>
  <w:num w:numId="37">
    <w:abstractNumId w:val="12"/>
  </w:num>
  <w:num w:numId="38">
    <w:abstractNumId w:val="2"/>
  </w:num>
  <w:num w:numId="39">
    <w:abstractNumId w:val="13"/>
  </w:num>
  <w:num w:numId="40">
    <w:abstractNumId w:val="39"/>
  </w:num>
  <w:num w:numId="41">
    <w:abstractNumId w:val="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FC"/>
    <w:rsid w:val="000719F5"/>
    <w:rsid w:val="000D5A9A"/>
    <w:rsid w:val="00116316"/>
    <w:rsid w:val="002A5128"/>
    <w:rsid w:val="006465E9"/>
    <w:rsid w:val="006F2207"/>
    <w:rsid w:val="007E250C"/>
    <w:rsid w:val="00AA6E35"/>
    <w:rsid w:val="00BA0470"/>
    <w:rsid w:val="00F0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6B8F"/>
  <w15:chartTrackingRefBased/>
  <w15:docId w15:val="{4CB77D4D-B537-4C35-AC30-625A7509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CFC"/>
  </w:style>
  <w:style w:type="paragraph" w:styleId="Heading1">
    <w:name w:val="heading 1"/>
    <w:basedOn w:val="Normal"/>
    <w:link w:val="Heading1Char"/>
    <w:uiPriority w:val="9"/>
    <w:qFormat/>
    <w:rsid w:val="00F02CFC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F02CFC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F02CFC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CFC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02C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2CFC"/>
  </w:style>
  <w:style w:type="character" w:customStyle="1" w:styleId="Heading1Char">
    <w:name w:val="Heading 1 Char"/>
    <w:basedOn w:val="DefaultParagraphFont"/>
    <w:link w:val="Heading1"/>
    <w:uiPriority w:val="9"/>
    <w:rsid w:val="00F02CFC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02CFC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02CFC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F02C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02C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lpha-label">
    <w:name w:val="alpha-label"/>
    <w:basedOn w:val="DefaultParagraphFont"/>
    <w:rsid w:val="00F02CFC"/>
  </w:style>
  <w:style w:type="character" w:customStyle="1" w:styleId="hidden-xs">
    <w:name w:val="hidden-xs"/>
    <w:basedOn w:val="DefaultParagraphFont"/>
    <w:rsid w:val="00F02CF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2C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2CFC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F02CF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2C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2CFC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Strong">
    <w:name w:val="Strong"/>
    <w:basedOn w:val="DefaultParagraphFont"/>
    <w:uiPriority w:val="22"/>
    <w:qFormat/>
    <w:rsid w:val="00F02CFC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F02CFC"/>
    <w:rPr>
      <w:i/>
      <w:iCs/>
    </w:rPr>
  </w:style>
  <w:style w:type="paragraph" w:customStyle="1" w:styleId="label-primary">
    <w:name w:val="label-primary"/>
    <w:basedOn w:val="Normal"/>
    <w:qFormat/>
    <w:rsid w:val="00F02CFC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F02CFC"/>
  </w:style>
  <w:style w:type="paragraph" w:customStyle="1" w:styleId="bullet">
    <w:name w:val="bullet"/>
    <w:basedOn w:val="Normal"/>
    <w:qFormat/>
    <w:rsid w:val="00F02CFC"/>
    <w:pPr>
      <w:numPr>
        <w:numId w:val="9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F02CFC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F02CFC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F02CFC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F02CFC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F02CFC"/>
    <w:pPr>
      <w:numPr>
        <w:numId w:val="13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F02CFC"/>
    <w:pPr>
      <w:numPr>
        <w:numId w:val="14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F02CFC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F02CF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F02CF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F02CF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F02CFC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F02CFC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F02CFC"/>
  </w:style>
  <w:style w:type="character" w:customStyle="1" w:styleId="html-attribute-value">
    <w:name w:val="html-attribute-value"/>
    <w:basedOn w:val="DefaultParagraphFont"/>
    <w:rsid w:val="00F02CFC"/>
  </w:style>
  <w:style w:type="character" w:customStyle="1" w:styleId="html-tag">
    <w:name w:val="html-tag"/>
    <w:basedOn w:val="DefaultParagraphFont"/>
    <w:rsid w:val="00F02CFC"/>
  </w:style>
  <w:style w:type="paragraph" w:customStyle="1" w:styleId="numbered">
    <w:name w:val="numbered"/>
    <w:basedOn w:val="bullet"/>
    <w:qFormat/>
    <w:rsid w:val="00F02CFC"/>
    <w:pPr>
      <w:numPr>
        <w:numId w:val="23"/>
      </w:numPr>
    </w:pPr>
  </w:style>
  <w:style w:type="paragraph" w:customStyle="1" w:styleId="btn-cta">
    <w:name w:val="btn-cta"/>
    <w:basedOn w:val="Normal"/>
    <w:qFormat/>
    <w:rsid w:val="00F02CFC"/>
    <w:rPr>
      <w:b/>
      <w:sz w:val="28"/>
    </w:rPr>
  </w:style>
  <w:style w:type="paragraph" w:customStyle="1" w:styleId="alert">
    <w:name w:val="alert"/>
    <w:basedOn w:val="Heading3"/>
    <w:rsid w:val="00F02CFC"/>
  </w:style>
  <w:style w:type="paragraph" w:customStyle="1" w:styleId="btn-primary">
    <w:name w:val="btn-primary"/>
    <w:basedOn w:val="btn-cta"/>
    <w:qFormat/>
    <w:rsid w:val="00F02CFC"/>
  </w:style>
  <w:style w:type="paragraph" w:customStyle="1" w:styleId="btn-secondary">
    <w:name w:val="btn-secondary"/>
    <w:basedOn w:val="btn-primary"/>
    <w:qFormat/>
    <w:rsid w:val="00F02CFC"/>
    <w:rPr>
      <w:sz w:val="24"/>
    </w:rPr>
  </w:style>
  <w:style w:type="paragraph" w:customStyle="1" w:styleId="alert-warning">
    <w:name w:val="alert-warning"/>
    <w:basedOn w:val="Alert-text"/>
    <w:qFormat/>
    <w:rsid w:val="00F02CFC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F02CFC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F02CFC"/>
  </w:style>
  <w:style w:type="paragraph" w:customStyle="1" w:styleId="Alert-info">
    <w:name w:val="Alert-info"/>
    <w:basedOn w:val="Alert-text"/>
    <w:qFormat/>
    <w:rsid w:val="00F02CFC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F02CF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F0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F02CFC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F02CFC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F02CFC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mrgn-bttm-lg">
    <w:name w:val="mrgn-bttm-lg"/>
    <w:basedOn w:val="Normal"/>
    <w:rsid w:val="00F0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group-h1">
    <w:name w:val="subway-group-h1"/>
    <w:basedOn w:val="Normal"/>
    <w:qFormat/>
    <w:rsid w:val="00F02CFC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F02CFC"/>
    <w:pPr>
      <w:shd w:val="clear" w:color="auto" w:fill="FFFFFF"/>
      <w:spacing w:before="0"/>
    </w:pPr>
    <w:rPr>
      <w:color w:val="333333"/>
    </w:rPr>
  </w:style>
  <w:style w:type="paragraph" w:customStyle="1" w:styleId="subway-nav">
    <w:name w:val="subway-nav"/>
    <w:basedOn w:val="Normal"/>
    <w:qFormat/>
    <w:rsid w:val="00F02CFC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subway-nav-active">
    <w:name w:val="subway-nav-active"/>
    <w:basedOn w:val="Normal"/>
    <w:qFormat/>
    <w:rsid w:val="00F02CFC"/>
    <w:pPr>
      <w:numPr>
        <w:numId w:val="27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customStyle="1" w:styleId="paragraph">
    <w:name w:val="paragraph"/>
    <w:basedOn w:val="Normal"/>
    <w:rsid w:val="00F0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n-rtn">
    <w:name w:val="fn-rtn"/>
    <w:basedOn w:val="Normal"/>
    <w:rsid w:val="00F0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02CF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2C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2C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2CFC"/>
    <w:rPr>
      <w:vertAlign w:val="superscript"/>
    </w:rPr>
  </w:style>
  <w:style w:type="paragraph" w:customStyle="1" w:styleId="multi-page-item">
    <w:name w:val="multi-page-item"/>
    <w:basedOn w:val="Normal"/>
    <w:qFormat/>
    <w:rsid w:val="00F02CFC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active">
    <w:name w:val="multi-page-active"/>
    <w:basedOn w:val="Normal"/>
    <w:qFormat/>
    <w:rsid w:val="00F02CFC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start">
    <w:name w:val="multi-page-start"/>
    <w:basedOn w:val="multi-page-item"/>
    <w:qFormat/>
    <w:rsid w:val="00F02CFC"/>
    <w:rPr>
      <w:color w:val="FFFFFF" w:themeColor="background1"/>
      <w:sz w:val="4"/>
    </w:rPr>
  </w:style>
  <w:style w:type="paragraph" w:customStyle="1" w:styleId="multi-page-end">
    <w:name w:val="multi-page-end"/>
    <w:basedOn w:val="multi-page-item"/>
    <w:qFormat/>
    <w:rsid w:val="00F02CFC"/>
    <w:rPr>
      <w:color w:val="FFFFFF" w:themeColor="background1"/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idampepin/doc_to_html/raw/main/sample_docs/ineternal_link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uidampepin/doc_to_html/raw/main/sample_docs/subway_nav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idampepin/doc_to_html/raw/main/sample_docs/simple_formatting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uidampepin/doc_to_html/raw/main/word_template/template.dot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uidampepin/doc_to_html/raw/main/sample_docs/multi_page_nav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GitHub\doc_to_html\word_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4</cp:revision>
  <dcterms:created xsi:type="dcterms:W3CDTF">2022-01-19T13:12:00Z</dcterms:created>
  <dcterms:modified xsi:type="dcterms:W3CDTF">2022-01-19T13:25:00Z</dcterms:modified>
</cp:coreProperties>
</file>