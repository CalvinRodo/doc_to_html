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91" w:rsidRPr="00AD6475" w:rsidRDefault="00AD6475" w:rsidP="00AD6475">
      <w:pPr>
        <w:pStyle w:val="Heading1"/>
      </w:pPr>
      <w:r w:rsidRPr="00AD6475">
        <w:t xml:space="preserve">Title of </w:t>
      </w:r>
      <w:r>
        <w:t>the</w:t>
      </w:r>
      <w:r w:rsidRPr="00AD6475">
        <w:t xml:space="preserve"> report</w:t>
      </w:r>
      <w:r w:rsidR="002651BF">
        <w:t xml:space="preserve"> – Global Talent Stream</w:t>
      </w:r>
    </w:p>
    <w:p w:rsid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1C2009" w:rsidRPr="001C2009" w:rsidRDefault="001C2009">
      <w:pPr>
        <w:rPr>
          <w:lang w:val="fr-CA"/>
        </w:rPr>
      </w:pPr>
      <w:r w:rsidRPr="001C2009">
        <w:rPr>
          <w:lang w:val="fr-CA"/>
        </w:rPr>
        <w:t xml:space="preserve">à </w:t>
      </w:r>
      <w:r>
        <w:rPr>
          <w:lang w:val="fr-CA"/>
        </w:rPr>
        <w:t xml:space="preserve">â ê é è où À É È Û Ù ç </w:t>
      </w:r>
      <w:proofErr w:type="spellStart"/>
      <w:r>
        <w:rPr>
          <w:lang w:val="fr-CA"/>
        </w:rPr>
        <w:t>Ç</w:t>
      </w:r>
      <w:proofErr w:type="spellEnd"/>
      <w:r>
        <w:rPr>
          <w:lang w:val="fr-CA"/>
        </w:rPr>
        <w:t xml:space="preserve"> - _    f – f </w:t>
      </w:r>
      <w:bookmarkStart w:id="0" w:name="_GoBack"/>
      <w:bookmarkEnd w:id="0"/>
    </w:p>
    <w:p w:rsidR="00AD6475" w:rsidRDefault="00AD6475" w:rsidP="00AD6475">
      <w:pPr>
        <w:pStyle w:val="Heading2"/>
      </w:pPr>
      <w:r>
        <w:t>Table of contents</w:t>
      </w:r>
    </w:p>
    <w:p w:rsidR="00AD6475" w:rsidRDefault="001C2009" w:rsidP="00AD6475">
      <w:pPr>
        <w:pStyle w:val="ListParagraph"/>
        <w:numPr>
          <w:ilvl w:val="0"/>
          <w:numId w:val="5"/>
        </w:numPr>
      </w:pPr>
      <w:hyperlink w:anchor="_Section_1" w:history="1">
        <w:r w:rsidR="00AD6475" w:rsidRPr="00AD6475">
          <w:rPr>
            <w:rStyle w:val="Hyperlink"/>
          </w:rPr>
          <w:t>Section 1</w:t>
        </w:r>
      </w:hyperlink>
    </w:p>
    <w:p w:rsidR="00AD6475" w:rsidRDefault="001C2009" w:rsidP="00AD6475">
      <w:pPr>
        <w:pStyle w:val="ListParagraph"/>
        <w:numPr>
          <w:ilvl w:val="0"/>
          <w:numId w:val="5"/>
        </w:numPr>
      </w:pPr>
      <w:hyperlink w:anchor="_Section_2" w:history="1">
        <w:r w:rsidR="00AD6475" w:rsidRPr="00AD6475">
          <w:rPr>
            <w:rStyle w:val="Hyperlink"/>
          </w:rPr>
          <w:t>Section 2</w:t>
        </w:r>
      </w:hyperlink>
    </w:p>
    <w:p w:rsidR="00AD6475" w:rsidRDefault="001C2009" w:rsidP="00AD6475">
      <w:pPr>
        <w:pStyle w:val="ListParagraph"/>
        <w:numPr>
          <w:ilvl w:val="0"/>
          <w:numId w:val="5"/>
        </w:numPr>
      </w:pPr>
      <w:hyperlink w:anchor="_Section_3" w:history="1">
        <w:r w:rsidR="00AD6475" w:rsidRPr="00AD6475">
          <w:rPr>
            <w:rStyle w:val="Hyperlink"/>
          </w:rPr>
          <w:t>Section 3</w:t>
        </w:r>
      </w:hyperlink>
    </w:p>
    <w:p w:rsidR="00AD6475" w:rsidRDefault="00AD6475" w:rsidP="00AD6475">
      <w:pPr>
        <w:pStyle w:val="Heading2"/>
      </w:pPr>
      <w:bookmarkStart w:id="1" w:name="_Section_1"/>
      <w:bookmarkEnd w:id="1"/>
      <w:r w:rsidRPr="00AD6475">
        <w:t>Section 1</w:t>
      </w:r>
    </w:p>
    <w:p w:rsidR="00AD6475" w:rsidRDefault="00B42B87" w:rsidP="00AD6475">
      <w:r>
        <w:t xml:space="preserve">Lorem ipsum </w:t>
      </w:r>
      <w:r w:rsidR="00AD6475" w:rsidRPr="00AD6475">
        <w:t xml:space="preserve">dolor sit </w:t>
      </w:r>
      <w:proofErr w:type="spellStart"/>
      <w:r w:rsidR="00AD6475" w:rsidRPr="00AD6475">
        <w:t>amet</w:t>
      </w:r>
      <w:proofErr w:type="spellEnd"/>
      <w:r w:rsidR="00AD6475" w:rsidRPr="00AD6475">
        <w:t xml:space="preserve">, </w:t>
      </w:r>
      <w:proofErr w:type="spellStart"/>
      <w:r w:rsidR="00AD6475" w:rsidRPr="00AD6475">
        <w:t>consectetur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elit</w:t>
      </w:r>
      <w:proofErr w:type="spellEnd"/>
      <w:r w:rsidR="00AD6475" w:rsidRPr="00AD6475">
        <w:t xml:space="preserve">, </w:t>
      </w:r>
      <w:proofErr w:type="spellStart"/>
      <w:r w:rsidR="00AD6475" w:rsidRPr="00AD6475">
        <w:t>sed</w:t>
      </w:r>
      <w:proofErr w:type="spellEnd"/>
      <w:r w:rsidR="00AD6475" w:rsidRPr="00AD6475">
        <w:t xml:space="preserve"> do </w:t>
      </w:r>
      <w:proofErr w:type="spellStart"/>
      <w:r w:rsidR="00AD6475" w:rsidRPr="00AD6475">
        <w:t>eiusmod</w:t>
      </w:r>
      <w:proofErr w:type="spellEnd"/>
      <w:r w:rsidR="00AD6475" w:rsidRPr="00AD6475">
        <w:t xml:space="preserve"> </w:t>
      </w:r>
      <w:proofErr w:type="spellStart"/>
      <w:r w:rsidR="00AD6475" w:rsidRPr="00AD6475">
        <w:t>tempor</w:t>
      </w:r>
      <w:proofErr w:type="spellEnd"/>
      <w:r w:rsidR="00AD6475" w:rsidRPr="00AD6475">
        <w:t xml:space="preserve"> </w:t>
      </w:r>
      <w:proofErr w:type="spellStart"/>
      <w:r w:rsidR="00AD6475" w:rsidRPr="00AD6475">
        <w:t>incididunt</w:t>
      </w:r>
      <w:proofErr w:type="spellEnd"/>
      <w:r w:rsidR="00AD6475" w:rsidRPr="00AD6475">
        <w:t xml:space="preserve"> </w:t>
      </w:r>
      <w:proofErr w:type="spellStart"/>
      <w:r w:rsidR="00AD6475" w:rsidRPr="00AD6475">
        <w:t>ut</w:t>
      </w:r>
      <w:proofErr w:type="spellEnd"/>
      <w:r w:rsidR="00AD6475" w:rsidRPr="00AD6475">
        <w:t xml:space="preserve"> </w:t>
      </w:r>
      <w:proofErr w:type="spellStart"/>
      <w:r w:rsidR="00AD6475" w:rsidRPr="00AD6475">
        <w:t>labore</w:t>
      </w:r>
      <w:proofErr w:type="spellEnd"/>
      <w:r w:rsidR="00AD6475" w:rsidRPr="00AD6475">
        <w:t xml:space="preserve"> </w:t>
      </w:r>
      <w:proofErr w:type="gramStart"/>
      <w:r w:rsidR="00AD6475" w:rsidRPr="00AD6475">
        <w:t>et</w:t>
      </w:r>
      <w:proofErr w:type="gramEnd"/>
      <w:r w:rsidR="00AD6475" w:rsidRPr="00AD6475">
        <w:t xml:space="preserve"> </w:t>
      </w:r>
      <w:proofErr w:type="spellStart"/>
      <w:r w:rsidR="00AD6475" w:rsidRPr="00AD6475">
        <w:t>dolore</w:t>
      </w:r>
      <w:proofErr w:type="spellEnd"/>
      <w:r w:rsidR="00AD6475" w:rsidRPr="00AD6475">
        <w:t xml:space="preserve"> magna </w:t>
      </w:r>
      <w:proofErr w:type="spellStart"/>
      <w:r w:rsidR="00AD6475" w:rsidRPr="00AD6475">
        <w:t>aliqua</w:t>
      </w:r>
      <w:proofErr w:type="spellEnd"/>
      <w:r w:rsidR="00AD6475" w:rsidRPr="00AD6475">
        <w:t xml:space="preserve">. </w:t>
      </w:r>
      <w:proofErr w:type="spellStart"/>
      <w:r w:rsidR="00AD6475" w:rsidRPr="00AD6475">
        <w:t>Sed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diam</w:t>
      </w:r>
      <w:proofErr w:type="spellEnd"/>
      <w:r w:rsidR="00AD6475" w:rsidRPr="00AD6475">
        <w:t xml:space="preserve"> </w:t>
      </w:r>
      <w:proofErr w:type="spellStart"/>
      <w:r w:rsidR="00AD6475" w:rsidRPr="00AD6475">
        <w:t>donec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tristique</w:t>
      </w:r>
      <w:proofErr w:type="spellEnd"/>
      <w:r w:rsidR="00AD6475" w:rsidRPr="00AD6475">
        <w:t xml:space="preserve"> </w:t>
      </w:r>
      <w:proofErr w:type="spellStart"/>
      <w:r w:rsidR="00AD6475" w:rsidRPr="00AD6475">
        <w:t>risus</w:t>
      </w:r>
      <w:proofErr w:type="spellEnd"/>
      <w:r w:rsidR="00AD6475" w:rsidRPr="00AD6475">
        <w:t xml:space="preserve"> </w:t>
      </w:r>
      <w:proofErr w:type="spellStart"/>
      <w:proofErr w:type="gramStart"/>
      <w:r w:rsidR="00AD6475" w:rsidRPr="00AD6475">
        <w:t>nec</w:t>
      </w:r>
      <w:proofErr w:type="spellEnd"/>
      <w:proofErr w:type="gramEnd"/>
      <w:r w:rsidR="00AD6475" w:rsidRPr="00AD6475">
        <w:t xml:space="preserve"> </w:t>
      </w:r>
      <w:proofErr w:type="spellStart"/>
      <w:r w:rsidR="00AD6475" w:rsidRPr="00AD6475">
        <w:t>feugiat</w:t>
      </w:r>
      <w:proofErr w:type="spellEnd"/>
      <w:r w:rsidR="00AD6475" w:rsidRPr="00AD6475">
        <w:t xml:space="preserve"> in.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3"/>
      </w:pPr>
      <w:r>
        <w:t>Section 1.1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P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bookmarkStart w:id="2" w:name="_Section_2"/>
      <w:bookmarkEnd w:id="2"/>
      <w:r>
        <w:t>Section 2</w:t>
      </w:r>
    </w:p>
    <w:p w:rsidR="00AD6475" w:rsidRDefault="001C2009" w:rsidP="00AD6475">
      <w:hyperlink r:id="rId6" w:history="1">
        <w:r w:rsidR="00AD6475" w:rsidRPr="00AD6475">
          <w:rPr>
            <w:rStyle w:val="Hyperlink"/>
          </w:rPr>
          <w:t>Lorem</w:t>
        </w:r>
      </w:hyperlink>
      <w:r w:rsidR="00AD6475" w:rsidRPr="00AD6475">
        <w:t xml:space="preserve"> ipsum dolor sit </w:t>
      </w:r>
      <w:proofErr w:type="spellStart"/>
      <w:r w:rsidR="00AD6475" w:rsidRPr="00AD6475">
        <w:t>amet</w:t>
      </w:r>
      <w:proofErr w:type="spellEnd"/>
      <w:r w:rsidR="00AD6475" w:rsidRPr="00AD6475">
        <w:t xml:space="preserve">, </w:t>
      </w:r>
      <w:proofErr w:type="spellStart"/>
      <w:r w:rsidR="00AD6475" w:rsidRPr="00AD6475">
        <w:t>consectetu</w:t>
      </w:r>
      <w:r w:rsidR="003011E4">
        <w:t>s</w:t>
      </w:r>
      <w:proofErr w:type="spellEnd"/>
      <w:r w:rsidR="003011E4">
        <w:t xml:space="preserve"> </w:t>
      </w:r>
      <w:r w:rsidR="00AD6475" w:rsidRPr="00AD6475">
        <w:t xml:space="preserve">r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elit</w:t>
      </w:r>
      <w:proofErr w:type="spellEnd"/>
      <w:r w:rsidR="00AD6475" w:rsidRPr="00AD6475">
        <w:t xml:space="preserve">, </w:t>
      </w:r>
      <w:proofErr w:type="spellStart"/>
      <w:r w:rsidR="00AD6475" w:rsidRPr="00AD6475">
        <w:t>sed</w:t>
      </w:r>
      <w:r w:rsidR="003011E4">
        <w:t>s</w:t>
      </w:r>
      <w:proofErr w:type="spellEnd"/>
      <w:r w:rsidR="00AD6475" w:rsidRPr="00AD6475">
        <w:t xml:space="preserve"> do </w:t>
      </w:r>
      <w:proofErr w:type="spellStart"/>
      <w:r w:rsidR="00AD6475" w:rsidRPr="00AD6475">
        <w:t>eiusmod</w:t>
      </w:r>
      <w:proofErr w:type="spellEnd"/>
      <w:r w:rsidR="00AD6475" w:rsidRPr="00AD6475">
        <w:t xml:space="preserve"> </w:t>
      </w:r>
      <w:proofErr w:type="spellStart"/>
      <w:r w:rsidR="00AD6475" w:rsidRPr="00AD6475">
        <w:t>tempor</w:t>
      </w:r>
      <w:proofErr w:type="spellEnd"/>
      <w:r w:rsidR="00AD6475" w:rsidRPr="00AD6475">
        <w:t xml:space="preserve"> </w:t>
      </w:r>
      <w:proofErr w:type="spellStart"/>
      <w:r w:rsidR="00AD6475" w:rsidRPr="00AD6475">
        <w:t>incididunt</w:t>
      </w:r>
      <w:proofErr w:type="spellEnd"/>
      <w:r w:rsidR="00AD6475" w:rsidRPr="00AD6475">
        <w:t xml:space="preserve"> </w:t>
      </w:r>
      <w:proofErr w:type="spellStart"/>
      <w:r w:rsidR="00AD6475" w:rsidRPr="00AD6475">
        <w:t>ut</w:t>
      </w:r>
      <w:proofErr w:type="spellEnd"/>
      <w:r w:rsidR="00AD6475" w:rsidRPr="00AD6475">
        <w:t xml:space="preserve"> </w:t>
      </w:r>
      <w:proofErr w:type="spellStart"/>
      <w:r w:rsidR="00AD6475" w:rsidRPr="00AD6475">
        <w:t>labore</w:t>
      </w:r>
      <w:proofErr w:type="spellEnd"/>
      <w:r w:rsidR="00AD6475" w:rsidRPr="00AD6475">
        <w:t xml:space="preserve"> </w:t>
      </w:r>
      <w:proofErr w:type="gramStart"/>
      <w:r w:rsidR="00AD6475" w:rsidRPr="00AD6475">
        <w:t>et</w:t>
      </w:r>
      <w:proofErr w:type="gramEnd"/>
      <w:r w:rsidR="00AD6475" w:rsidRPr="00AD6475">
        <w:t xml:space="preserve"> </w:t>
      </w:r>
      <w:proofErr w:type="spellStart"/>
      <w:r w:rsidR="00AD6475" w:rsidRPr="00AD6475">
        <w:t>dolore</w:t>
      </w:r>
      <w:proofErr w:type="spellEnd"/>
      <w:r w:rsidR="00AD6475" w:rsidRPr="00AD6475">
        <w:t xml:space="preserve"> magna </w:t>
      </w:r>
      <w:proofErr w:type="spellStart"/>
      <w:r w:rsidR="00AD6475" w:rsidRPr="00AD6475">
        <w:t>aliqua</w:t>
      </w:r>
      <w:proofErr w:type="spellEnd"/>
      <w:r w:rsidR="00AD6475" w:rsidRPr="00AD6475">
        <w:t xml:space="preserve">. </w:t>
      </w:r>
      <w:proofErr w:type="spellStart"/>
      <w:r w:rsidR="00AD6475" w:rsidRPr="00AD6475">
        <w:t>Sed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diam</w:t>
      </w:r>
      <w:proofErr w:type="spellEnd"/>
      <w:r w:rsidR="00AD6475" w:rsidRPr="00AD6475">
        <w:t xml:space="preserve"> </w:t>
      </w:r>
      <w:proofErr w:type="spellStart"/>
      <w:r w:rsidR="00AD6475" w:rsidRPr="00AD6475">
        <w:t>donec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3E6195">
        <w:t>'</w:t>
      </w:r>
      <w:r w:rsidR="00AD6475" w:rsidRPr="00AD6475">
        <w:t xml:space="preserve"> </w:t>
      </w:r>
      <w:proofErr w:type="spellStart"/>
      <w:r w:rsidR="00AD6475" w:rsidRPr="00AD6475">
        <w:t>tristique</w:t>
      </w:r>
      <w:proofErr w:type="spellEnd"/>
      <w:r w:rsidR="00AD6475" w:rsidRPr="00AD6475">
        <w:t xml:space="preserve"> </w:t>
      </w:r>
      <w:proofErr w:type="spellStart"/>
      <w:r w:rsidR="00AD6475" w:rsidRPr="00AD6475">
        <w:t>risus</w:t>
      </w:r>
      <w:proofErr w:type="spellEnd"/>
      <w:r w:rsidR="00AD6475" w:rsidRPr="00AD6475">
        <w:t xml:space="preserve"> </w:t>
      </w:r>
      <w:proofErr w:type="spellStart"/>
      <w:proofErr w:type="gramStart"/>
      <w:r w:rsidR="00AD6475" w:rsidRPr="00AD6475">
        <w:t>nec</w:t>
      </w:r>
      <w:proofErr w:type="spellEnd"/>
      <w:proofErr w:type="gramEnd"/>
      <w:r w:rsidR="00AD6475" w:rsidRPr="00AD6475">
        <w:t xml:space="preserve"> </w:t>
      </w:r>
      <w:proofErr w:type="spellStart"/>
      <w:r w:rsidR="00AD6475" w:rsidRPr="00AD6475">
        <w:t>feugiat</w:t>
      </w:r>
      <w:proofErr w:type="spellEnd"/>
      <w:r w:rsidR="00AD6475" w:rsidRPr="00AD6475">
        <w:t xml:space="preserve"> in.</w:t>
      </w:r>
    </w:p>
    <w:p w:rsidR="00AD6475" w:rsidRDefault="00AD6475" w:rsidP="00AD6475">
      <w:pPr>
        <w:pStyle w:val="Alert-danger"/>
      </w:pPr>
      <w:r>
        <w:t>Mega alert</w:t>
      </w:r>
    </w:p>
    <w:p w:rsidR="00AD6475" w:rsidRDefault="003011E4" w:rsidP="00AD6475">
      <w:pPr>
        <w:pStyle w:val="Alert-text"/>
      </w:pPr>
      <w:proofErr w:type="gramStart"/>
      <w:r>
        <w:t>Don</w:t>
      </w:r>
      <w:r w:rsidR="003E6195">
        <w:t>'</w:t>
      </w:r>
      <w:r w:rsidR="00AD6475">
        <w:t>t</w:t>
      </w:r>
      <w:proofErr w:type="gramEnd"/>
      <w:r w:rsidR="00AD6475">
        <w:t xml:space="preserve"> go past this point! </w:t>
      </w:r>
    </w:p>
    <w:p w:rsidR="00AD6475" w:rsidRDefault="00AD6475" w:rsidP="00AD6475">
      <w:pPr>
        <w:pStyle w:val="Heading2"/>
      </w:pPr>
      <w:bookmarkStart w:id="3" w:name="_Section_3"/>
      <w:bookmarkEnd w:id="3"/>
      <w:r>
        <w:t>Section 3</w:t>
      </w:r>
    </w:p>
    <w:p w:rsidR="00AD6475" w:rsidRPr="00AD6475" w:rsidRDefault="00AD6475" w:rsidP="00AD6475">
      <w:r w:rsidRPr="00AD6475">
        <w:lastRenderedPageBreak/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btn-cta"/>
      </w:pPr>
      <w:r w:rsidRPr="00AD6475">
        <w:rPr>
          <w:highlight w:val="green"/>
        </w:rPr>
        <w:t>Start</w:t>
      </w:r>
    </w:p>
    <w:p w:rsidR="00AD6475" w:rsidRDefault="00AD6475" w:rsidP="00AD6475">
      <w:pPr>
        <w:pStyle w:val="Heading3"/>
      </w:pPr>
      <w:r>
        <w:t>Section 3.1</w:t>
      </w:r>
    </w:p>
    <w:p w:rsidR="00AD6475" w:rsidRDefault="00AD6475" w:rsidP="00AD6475">
      <w:pPr>
        <w:pStyle w:val="Heading4"/>
      </w:pPr>
      <w:r>
        <w:t>Section 3.1.1</w:t>
      </w:r>
    </w:p>
    <w:p w:rsidR="00AD6475" w:rsidRPr="00AD6475" w:rsidRDefault="00AD6475"/>
    <w:sectPr w:rsidR="00AD6475" w:rsidRPr="00AD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7645"/>
    <w:multiLevelType w:val="hybridMultilevel"/>
    <w:tmpl w:val="0B74B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75"/>
    <w:rsid w:val="001C2009"/>
    <w:rsid w:val="002651BF"/>
    <w:rsid w:val="002A5128"/>
    <w:rsid w:val="003011E4"/>
    <w:rsid w:val="003E6195"/>
    <w:rsid w:val="006C79D9"/>
    <w:rsid w:val="00777B83"/>
    <w:rsid w:val="007E250C"/>
    <w:rsid w:val="009F0A71"/>
    <w:rsid w:val="00A33BE7"/>
    <w:rsid w:val="00AD6475"/>
    <w:rsid w:val="00B42B87"/>
    <w:rsid w:val="00D4156D"/>
    <w:rsid w:val="00F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F114"/>
  <w15:chartTrackingRefBased/>
  <w15:docId w15:val="{7298D004-6A01-4E62-9BCA-C8EE5823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46"/>
  </w:style>
  <w:style w:type="paragraph" w:styleId="Heading1">
    <w:name w:val="heading 1"/>
    <w:basedOn w:val="Normal"/>
    <w:link w:val="Heading1Char"/>
    <w:uiPriority w:val="9"/>
    <w:qFormat/>
    <w:rsid w:val="00F92446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F92446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F92446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44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924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2446"/>
  </w:style>
  <w:style w:type="character" w:customStyle="1" w:styleId="Heading1Char">
    <w:name w:val="Heading 1 Char"/>
    <w:basedOn w:val="DefaultParagraphFont"/>
    <w:link w:val="Heading1"/>
    <w:uiPriority w:val="9"/>
    <w:rsid w:val="00F92446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92446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92446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924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9244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24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2446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F924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24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2446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9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924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92446"/>
    <w:rPr>
      <w:i/>
      <w:iCs/>
    </w:rPr>
  </w:style>
  <w:style w:type="paragraph" w:customStyle="1" w:styleId="label-primary">
    <w:name w:val="label-primary"/>
    <w:basedOn w:val="Normal"/>
    <w:qFormat/>
    <w:rsid w:val="00F92446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bullet">
    <w:name w:val="bullet"/>
    <w:basedOn w:val="Normal"/>
    <w:qFormat/>
    <w:rsid w:val="00F92446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F92446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F92446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F92446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F92446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F92446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F92446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F92446"/>
    <w:pPr>
      <w:numPr>
        <w:numId w:val="2"/>
      </w:numPr>
    </w:pPr>
  </w:style>
  <w:style w:type="paragraph" w:customStyle="1" w:styleId="btn-cta">
    <w:name w:val="btn-cta"/>
    <w:basedOn w:val="Normal"/>
    <w:qFormat/>
    <w:rsid w:val="00F92446"/>
    <w:rPr>
      <w:b/>
      <w:sz w:val="28"/>
    </w:rPr>
  </w:style>
  <w:style w:type="paragraph" w:customStyle="1" w:styleId="alert">
    <w:name w:val="alert"/>
    <w:basedOn w:val="Heading3"/>
    <w:rsid w:val="00F92446"/>
  </w:style>
  <w:style w:type="paragraph" w:customStyle="1" w:styleId="btn-primary">
    <w:name w:val="btn-primary"/>
    <w:basedOn w:val="btn-cta"/>
    <w:qFormat/>
    <w:rsid w:val="00F92446"/>
  </w:style>
  <w:style w:type="paragraph" w:customStyle="1" w:styleId="btn-secondary">
    <w:name w:val="btn-secondary"/>
    <w:basedOn w:val="btn-primary"/>
    <w:qFormat/>
    <w:rsid w:val="00F92446"/>
    <w:rPr>
      <w:sz w:val="24"/>
    </w:rPr>
  </w:style>
  <w:style w:type="paragraph" w:customStyle="1" w:styleId="alert-warning">
    <w:name w:val="alert-warning"/>
    <w:basedOn w:val="Alert-text"/>
    <w:qFormat/>
    <w:rsid w:val="00F92446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F92446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F92446"/>
  </w:style>
  <w:style w:type="paragraph" w:customStyle="1" w:styleId="Alert-info">
    <w:name w:val="Alert-info"/>
    <w:basedOn w:val="Alert-text"/>
    <w:qFormat/>
    <w:rsid w:val="00F92446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F92446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F9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F92446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F92446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F92446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F9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F92446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F92446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F92446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F92446"/>
    <w:pPr>
      <w:numPr>
        <w:numId w:val="4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D6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873C7-D030-4A22-BC4B-4AA8BB73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</cp:revision>
  <dcterms:created xsi:type="dcterms:W3CDTF">2021-12-30T18:58:00Z</dcterms:created>
  <dcterms:modified xsi:type="dcterms:W3CDTF">2021-12-30T18:59:00Z</dcterms:modified>
</cp:coreProperties>
</file>