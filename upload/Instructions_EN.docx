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CFC" w:rsidRPr="00F02CFC" w:rsidRDefault="00F02CFC" w:rsidP="00F02CFC">
      <w:pPr>
        <w:pStyle w:val="Heading1"/>
      </w:pPr>
      <w:r w:rsidRPr="00F02CFC">
        <w:t>Instructions</w:t>
      </w:r>
    </w:p>
    <w:p w:rsidR="00F02CFC" w:rsidRPr="00F02CFC" w:rsidRDefault="00F02CFC" w:rsidP="00AA6E35">
      <w:pPr>
        <w:pStyle w:val="Heading3"/>
      </w:pPr>
      <w:r w:rsidRPr="00F02CFC">
        <w:t>On this page</w:t>
      </w:r>
    </w:p>
    <w:p w:rsidR="00F02CFC" w:rsidRPr="00F02CFC" w:rsidRDefault="00F02CFC" w:rsidP="00F02CF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w:anchor="_Use_the_Word" w:history="1">
        <w:r w:rsidRPr="00F02CFC">
          <w:rPr>
            <w:rFonts w:ascii="Arial" w:eastAsia="Times New Roman" w:hAnsi="Arial" w:cs="Arial"/>
            <w:color w:val="284162"/>
            <w:sz w:val="30"/>
            <w:szCs w:val="30"/>
            <w:u w:val="single"/>
            <w:lang w:eastAsia="en-CA"/>
          </w:rPr>
          <w:t>Use the Word template</w:t>
        </w:r>
      </w:hyperlink>
    </w:p>
    <w:p w:rsidR="00F02CFC" w:rsidRPr="00F02CFC" w:rsidRDefault="00F02CFC" w:rsidP="00F02CF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w:anchor="_Use_Word_styles" w:history="1">
        <w:r w:rsidRPr="00F02CFC">
          <w:rPr>
            <w:rFonts w:ascii="Arial" w:eastAsia="Times New Roman" w:hAnsi="Arial" w:cs="Arial"/>
            <w:color w:val="284162"/>
            <w:sz w:val="30"/>
            <w:szCs w:val="30"/>
            <w:u w:val="single"/>
            <w:lang w:eastAsia="en-CA"/>
          </w:rPr>
          <w:t>Use Word styles</w:t>
        </w:r>
      </w:hyperlink>
    </w:p>
    <w:p w:rsidR="00F02CFC" w:rsidRDefault="00F02CFC" w:rsidP="00F02CF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w:anchor="_Sample_Word_documents" w:history="1">
        <w:r w:rsidRPr="00F02CFC">
          <w:rPr>
            <w:rFonts w:ascii="Arial" w:eastAsia="Times New Roman" w:hAnsi="Arial" w:cs="Arial"/>
            <w:color w:val="284162"/>
            <w:sz w:val="30"/>
            <w:szCs w:val="30"/>
            <w:u w:val="single"/>
            <w:lang w:eastAsia="en-CA"/>
          </w:rPr>
          <w:t>Sample Word documents</w:t>
        </w:r>
      </w:hyperlink>
    </w:p>
    <w:p w:rsidR="00F02CFC" w:rsidRPr="00F02CFC" w:rsidRDefault="00F02CFC" w:rsidP="00F02CFC">
      <w:pPr>
        <w:numPr>
          <w:ilvl w:val="0"/>
          <w:numId w:val="1"/>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w:anchor="_Use_code_in" w:history="1">
        <w:r w:rsidRPr="00F02CFC">
          <w:rPr>
            <w:rStyle w:val="Hyperlink"/>
            <w:rFonts w:ascii="Arial" w:eastAsia="Times New Roman" w:hAnsi="Arial" w:cs="Arial"/>
            <w:sz w:val="30"/>
            <w:szCs w:val="30"/>
            <w:lang w:eastAsia="en-CA"/>
          </w:rPr>
          <w:t>Use code in prototypes</w:t>
        </w:r>
      </w:hyperlink>
    </w:p>
    <w:p w:rsidR="00F02CFC" w:rsidRPr="00F02CFC" w:rsidRDefault="00F02CFC" w:rsidP="00F02CFC">
      <w:pPr>
        <w:pStyle w:val="Heading2"/>
      </w:pPr>
      <w:bookmarkStart w:id="0" w:name="_Use_the_Word"/>
      <w:bookmarkEnd w:id="0"/>
      <w:r w:rsidRPr="00F02CFC">
        <w:t>Use the Word template</w:t>
      </w:r>
    </w:p>
    <w:p w:rsidR="00F02CFC" w:rsidRP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To get the most out of this, use this MS Word template:</w:t>
      </w:r>
    </w:p>
    <w:p w:rsidR="00F02CFC" w:rsidRPr="00F02CFC" w:rsidRDefault="00F02CFC" w:rsidP="00F02CFC">
      <w:pPr>
        <w:shd w:val="clear" w:color="auto" w:fill="FFFFFF"/>
        <w:spacing w:after="173" w:line="240" w:lineRule="auto"/>
        <w:rPr>
          <w:rFonts w:ascii="Arial" w:eastAsia="Times New Roman" w:hAnsi="Arial" w:cs="Arial"/>
          <w:color w:val="333333"/>
          <w:sz w:val="30"/>
          <w:szCs w:val="30"/>
          <w:lang w:eastAsia="en-CA"/>
        </w:rPr>
      </w:pPr>
      <w:hyperlink r:id="rId5" w:history="1">
        <w:r w:rsidRPr="00F02CFC">
          <w:rPr>
            <w:rFonts w:ascii="Arial" w:eastAsia="Times New Roman" w:hAnsi="Arial" w:cs="Arial"/>
            <w:color w:val="284162"/>
            <w:sz w:val="30"/>
            <w:szCs w:val="30"/>
            <w:u w:val="single"/>
            <w:lang w:eastAsia="en-CA"/>
          </w:rPr>
          <w:t>Download MS Word template</w:t>
        </w:r>
      </w:hyperlink>
    </w:p>
    <w:p w:rsidR="00F02CFC" w:rsidRP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In your Word doc, go to File &gt; Options, and select Add-ins. At the bottom, go to Manage, select Templates, and click Go. Click on Attach and select the template your downloaded. Tick "Automatically update document styles". Click OK.</w:t>
      </w:r>
    </w:p>
    <w:p w:rsidR="00F02CFC" w:rsidRPr="00F02CFC" w:rsidRDefault="00F02CFC" w:rsidP="00F02CFC">
      <w:pPr>
        <w:pStyle w:val="Heading2"/>
      </w:pPr>
      <w:bookmarkStart w:id="1" w:name="_Use_Word_styles"/>
      <w:bookmarkEnd w:id="1"/>
      <w:r w:rsidRPr="00F02CFC">
        <w:t>Use Word styles</w:t>
      </w:r>
    </w:p>
    <w:p w:rsidR="00F02CFC" w:rsidRP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 xml:space="preserve">Basic styles (headings, bullet lists, bold, italics, etc.) will work seamlessly and </w:t>
      </w:r>
      <w:proofErr w:type="gramStart"/>
      <w:r w:rsidRPr="00F02CFC">
        <w:rPr>
          <w:rFonts w:ascii="Arial" w:eastAsia="Times New Roman" w:hAnsi="Arial" w:cs="Arial"/>
          <w:color w:val="333333"/>
          <w:sz w:val="30"/>
          <w:szCs w:val="30"/>
          <w:lang w:eastAsia="en-CA"/>
        </w:rPr>
        <w:t>be turned</w:t>
      </w:r>
      <w:proofErr w:type="gramEnd"/>
      <w:r w:rsidRPr="00F02CFC">
        <w:rPr>
          <w:rFonts w:ascii="Arial" w:eastAsia="Times New Roman" w:hAnsi="Arial" w:cs="Arial"/>
          <w:color w:val="333333"/>
          <w:sz w:val="30"/>
          <w:szCs w:val="30"/>
          <w:lang w:eastAsia="en-CA"/>
        </w:rPr>
        <w:t xml:space="preserve"> into the right HTML elements. Some custom styles </w:t>
      </w:r>
      <w:proofErr w:type="gramStart"/>
      <w:r w:rsidRPr="00F02CFC">
        <w:rPr>
          <w:rFonts w:ascii="Arial" w:eastAsia="Times New Roman" w:hAnsi="Arial" w:cs="Arial"/>
          <w:color w:val="333333"/>
          <w:sz w:val="30"/>
          <w:szCs w:val="30"/>
          <w:lang w:eastAsia="en-CA"/>
        </w:rPr>
        <w:t>have been added</w:t>
      </w:r>
      <w:proofErr w:type="gramEnd"/>
      <w:r w:rsidRPr="00F02CFC">
        <w:rPr>
          <w:rFonts w:ascii="Arial" w:eastAsia="Times New Roman" w:hAnsi="Arial" w:cs="Arial"/>
          <w:color w:val="333333"/>
          <w:sz w:val="30"/>
          <w:szCs w:val="30"/>
          <w:lang w:eastAsia="en-CA"/>
        </w:rPr>
        <w:t xml:space="preserve"> (available in the styles in the ribbon).</w:t>
      </w:r>
    </w:p>
    <w:p w:rsidR="00F02CFC" w:rsidRPr="00F02CFC" w:rsidRDefault="00F02CFC" w:rsidP="006F2207">
      <w:pPr>
        <w:pStyle w:val="summary"/>
      </w:pPr>
      <w:r w:rsidRPr="00F02CFC">
        <w:t>Alerts</w:t>
      </w:r>
    </w:p>
    <w:p w:rsid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 xml:space="preserve">Alerts need a heading. Apply the right alert style to the heading (alert-info, </w:t>
      </w:r>
      <w:proofErr w:type="gramStart"/>
      <w:r w:rsidRPr="00F02CFC">
        <w:rPr>
          <w:rFonts w:ascii="Arial" w:eastAsia="Times New Roman" w:hAnsi="Arial" w:cs="Arial"/>
          <w:color w:val="333333"/>
          <w:sz w:val="30"/>
          <w:szCs w:val="30"/>
          <w:lang w:eastAsia="en-CA"/>
        </w:rPr>
        <w:t>alert-warning</w:t>
      </w:r>
      <w:proofErr w:type="gramEnd"/>
      <w:r w:rsidRPr="00F02CFC">
        <w:rPr>
          <w:rFonts w:ascii="Arial" w:eastAsia="Times New Roman" w:hAnsi="Arial" w:cs="Arial"/>
          <w:color w:val="333333"/>
          <w:sz w:val="30"/>
          <w:szCs w:val="30"/>
          <w:lang w:eastAsia="en-CA"/>
        </w:rPr>
        <w:t>, alert-danger, etc.), and apply "alert-text" to the text within the alert.</w:t>
      </w:r>
    </w:p>
    <w:p w:rsidR="006F2207" w:rsidRPr="00F02CFC" w:rsidRDefault="006F2207" w:rsidP="006F2207">
      <w:pPr>
        <w:pStyle w:val="details"/>
      </w:pPr>
      <w:proofErr w:type="gramStart"/>
      <w:r>
        <w:t>end</w:t>
      </w:r>
      <w:proofErr w:type="gramEnd"/>
    </w:p>
    <w:p w:rsidR="00F02CFC" w:rsidRPr="00F02CFC" w:rsidRDefault="00F02CFC" w:rsidP="006F2207">
      <w:pPr>
        <w:pStyle w:val="summary"/>
      </w:pPr>
      <w:r w:rsidRPr="00F02CFC">
        <w:t>Buttons</w:t>
      </w:r>
    </w:p>
    <w:p w:rsid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right button style to the text (</w:t>
      </w:r>
      <w:proofErr w:type="spellStart"/>
      <w:r w:rsidRPr="00F02CFC">
        <w:rPr>
          <w:rFonts w:ascii="Arial" w:eastAsia="Times New Roman" w:hAnsi="Arial" w:cs="Arial"/>
          <w:color w:val="333333"/>
          <w:sz w:val="30"/>
          <w:szCs w:val="30"/>
          <w:lang w:eastAsia="en-CA"/>
        </w:rPr>
        <w:t>btn-cta</w:t>
      </w:r>
      <w:proofErr w:type="spellEnd"/>
      <w:r w:rsidRPr="00F02CFC">
        <w:rPr>
          <w:rFonts w:ascii="Arial" w:eastAsia="Times New Roman" w:hAnsi="Arial" w:cs="Arial"/>
          <w:color w:val="333333"/>
          <w:sz w:val="30"/>
          <w:szCs w:val="30"/>
          <w:lang w:eastAsia="en-CA"/>
        </w:rPr>
        <w:t xml:space="preserve">, </w:t>
      </w:r>
      <w:proofErr w:type="spellStart"/>
      <w:r w:rsidRPr="00F02CFC">
        <w:rPr>
          <w:rFonts w:ascii="Arial" w:eastAsia="Times New Roman" w:hAnsi="Arial" w:cs="Arial"/>
          <w:color w:val="333333"/>
          <w:sz w:val="30"/>
          <w:szCs w:val="30"/>
          <w:lang w:eastAsia="en-CA"/>
        </w:rPr>
        <w:t>btn</w:t>
      </w:r>
      <w:proofErr w:type="spellEnd"/>
      <w:r w:rsidRPr="00F02CFC">
        <w:rPr>
          <w:rFonts w:ascii="Arial" w:eastAsia="Times New Roman" w:hAnsi="Arial" w:cs="Arial"/>
          <w:color w:val="333333"/>
          <w:sz w:val="30"/>
          <w:szCs w:val="30"/>
          <w:lang w:eastAsia="en-CA"/>
        </w:rPr>
        <w:t xml:space="preserve">-danger, </w:t>
      </w:r>
      <w:proofErr w:type="spellStart"/>
      <w:r w:rsidRPr="00F02CFC">
        <w:rPr>
          <w:rFonts w:ascii="Arial" w:eastAsia="Times New Roman" w:hAnsi="Arial" w:cs="Arial"/>
          <w:color w:val="333333"/>
          <w:sz w:val="30"/>
          <w:szCs w:val="30"/>
          <w:lang w:eastAsia="en-CA"/>
        </w:rPr>
        <w:t>btn</w:t>
      </w:r>
      <w:proofErr w:type="spellEnd"/>
      <w:r w:rsidRPr="00F02CFC">
        <w:rPr>
          <w:rFonts w:ascii="Arial" w:eastAsia="Times New Roman" w:hAnsi="Arial" w:cs="Arial"/>
          <w:color w:val="333333"/>
          <w:sz w:val="30"/>
          <w:szCs w:val="30"/>
          <w:lang w:eastAsia="en-CA"/>
        </w:rPr>
        <w:t>-primary, etc.). Make sure to add a hyperlink to the button text.</w:t>
      </w:r>
    </w:p>
    <w:p w:rsidR="006F2207" w:rsidRPr="00F02CFC" w:rsidRDefault="006F2207" w:rsidP="006F2207">
      <w:pPr>
        <w:pStyle w:val="details"/>
      </w:pPr>
      <w:proofErr w:type="gramStart"/>
      <w:r>
        <w:t>end</w:t>
      </w:r>
      <w:proofErr w:type="gramEnd"/>
    </w:p>
    <w:p w:rsidR="00F02CFC" w:rsidRPr="00F02CFC" w:rsidRDefault="00F02CFC" w:rsidP="006F2207">
      <w:pPr>
        <w:pStyle w:val="summary"/>
      </w:pPr>
      <w:r w:rsidRPr="00F02CFC">
        <w:lastRenderedPageBreak/>
        <w:t>Expand-collapse</w:t>
      </w:r>
    </w:p>
    <w:p w:rsidR="00F02CFC" w:rsidRPr="00F02CFC" w:rsidRDefault="00F02CFC" w:rsidP="00F02CFC">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"summary" style to the visible part of the expand collapse</w:t>
      </w:r>
    </w:p>
    <w:p w:rsidR="00F02CFC" w:rsidRPr="00F02CFC" w:rsidRDefault="00F02CFC" w:rsidP="00F02CFC">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use any style for the part of the content that is hidden</w:t>
      </w:r>
    </w:p>
    <w:p w:rsidR="00F02CFC" w:rsidRDefault="00F02CFC" w:rsidP="00F02CFC">
      <w:pPr>
        <w:numPr>
          <w:ilvl w:val="0"/>
          <w:numId w:val="2"/>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proofErr w:type="gramStart"/>
      <w:r w:rsidRPr="00F02CFC">
        <w:rPr>
          <w:rFonts w:ascii="Arial" w:eastAsia="Times New Roman" w:hAnsi="Arial" w:cs="Arial"/>
          <w:color w:val="333333"/>
          <w:sz w:val="30"/>
          <w:szCs w:val="30"/>
          <w:lang w:eastAsia="en-CA"/>
        </w:rPr>
        <w:t>after</w:t>
      </w:r>
      <w:proofErr w:type="gramEnd"/>
      <w:r w:rsidRPr="00F02CFC">
        <w:rPr>
          <w:rFonts w:ascii="Arial" w:eastAsia="Times New Roman" w:hAnsi="Arial" w:cs="Arial"/>
          <w:color w:val="333333"/>
          <w:sz w:val="30"/>
          <w:szCs w:val="30"/>
          <w:lang w:eastAsia="en-CA"/>
        </w:rPr>
        <w:t xml:space="preserve"> the hidden part, add the word "end" (no caps, no bold, nothing), and apply the "details" style to that word. This will tell the script when to close the details HTML tag.</w:t>
      </w:r>
    </w:p>
    <w:p w:rsidR="006F2207" w:rsidRPr="00F02CFC" w:rsidRDefault="006F2207" w:rsidP="006F2207">
      <w:pPr>
        <w:pStyle w:val="details"/>
      </w:pPr>
      <w:proofErr w:type="gramStart"/>
      <w:r>
        <w:t>end</w:t>
      </w:r>
      <w:proofErr w:type="gramEnd"/>
    </w:p>
    <w:p w:rsidR="000D5A9A" w:rsidRPr="000D5A9A" w:rsidRDefault="000D5A9A" w:rsidP="000D5A9A">
      <w:pPr>
        <w:pStyle w:val="summary"/>
      </w:pPr>
      <w:r w:rsidRPr="000D5A9A">
        <w:t>Internal links</w:t>
      </w:r>
    </w:p>
    <w:p w:rsidR="000D5A9A" w:rsidRDefault="000D5A9A" w:rsidP="000D5A9A">
      <w:r>
        <w:t>The script can handle internal links and create anchors automatically.</w:t>
      </w:r>
    </w:p>
    <w:p w:rsidR="000D5A9A" w:rsidRDefault="000D5A9A" w:rsidP="000D5A9A">
      <w:pPr>
        <w:pStyle w:val="ListParagraph"/>
        <w:numPr>
          <w:ilvl w:val="0"/>
          <w:numId w:val="38"/>
        </w:numPr>
      </w:pPr>
      <w:r>
        <w:t>In Word, highlight the text you want to add an hyperlink to</w:t>
      </w:r>
    </w:p>
    <w:p w:rsidR="000D5A9A" w:rsidRDefault="000D5A9A" w:rsidP="000D5A9A">
      <w:pPr>
        <w:pStyle w:val="ListParagraph"/>
        <w:numPr>
          <w:ilvl w:val="0"/>
          <w:numId w:val="38"/>
        </w:numPr>
      </w:pPr>
      <w:r>
        <w:t>Insert a hyperlink</w:t>
      </w:r>
    </w:p>
    <w:p w:rsidR="000D5A9A" w:rsidRDefault="000D5A9A" w:rsidP="000D5A9A">
      <w:pPr>
        <w:pStyle w:val="ListParagraph"/>
        <w:numPr>
          <w:ilvl w:val="0"/>
          <w:numId w:val="38"/>
        </w:numPr>
      </w:pPr>
      <w:r>
        <w:t>Choose “Places in the document”</w:t>
      </w:r>
    </w:p>
    <w:p w:rsidR="000D5A9A" w:rsidRDefault="000D5A9A" w:rsidP="000D5A9A">
      <w:pPr>
        <w:pStyle w:val="ListParagraph"/>
        <w:numPr>
          <w:ilvl w:val="0"/>
          <w:numId w:val="38"/>
        </w:numPr>
      </w:pPr>
      <w:r>
        <w:t>Select the heading you want the link to go to</w:t>
      </w:r>
    </w:p>
    <w:p w:rsidR="000D5A9A" w:rsidRDefault="000D5A9A" w:rsidP="000D5A9A">
      <w:pPr>
        <w:pStyle w:val="details"/>
      </w:pPr>
      <w:proofErr w:type="gramStart"/>
      <w:r>
        <w:t>end</w:t>
      </w:r>
      <w:proofErr w:type="gramEnd"/>
    </w:p>
    <w:p w:rsidR="00F02CFC" w:rsidRPr="00F02CFC" w:rsidRDefault="00F02CFC" w:rsidP="006F2207">
      <w:pPr>
        <w:pStyle w:val="summary"/>
      </w:pPr>
      <w:r w:rsidRPr="00F02CFC">
        <w:t>Labels</w:t>
      </w:r>
    </w:p>
    <w:p w:rsid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right label style to the text (label-danger, label-default, label-info, label-primary,</w:t>
      </w:r>
      <w:r w:rsidR="006F2207">
        <w:rPr>
          <w:rFonts w:ascii="Arial" w:eastAsia="Times New Roman" w:hAnsi="Arial" w:cs="Arial"/>
          <w:color w:val="333333"/>
          <w:sz w:val="30"/>
          <w:szCs w:val="30"/>
          <w:lang w:eastAsia="en-CA"/>
        </w:rPr>
        <w:t xml:space="preserve"> </w:t>
      </w:r>
      <w:proofErr w:type="spellStart"/>
      <w:r w:rsidR="006F2207">
        <w:rPr>
          <w:rFonts w:ascii="Arial" w:eastAsia="Times New Roman" w:hAnsi="Arial" w:cs="Arial"/>
          <w:color w:val="333333"/>
          <w:sz w:val="30"/>
          <w:szCs w:val="30"/>
          <w:lang w:eastAsia="en-CA"/>
        </w:rPr>
        <w:t>etc</w:t>
      </w:r>
      <w:proofErr w:type="spellEnd"/>
      <w:r w:rsidRPr="00F02CFC">
        <w:rPr>
          <w:rFonts w:ascii="Arial" w:eastAsia="Times New Roman" w:hAnsi="Arial" w:cs="Arial"/>
          <w:color w:val="333333"/>
          <w:sz w:val="30"/>
          <w:szCs w:val="30"/>
          <w:lang w:eastAsia="en-CA"/>
        </w:rPr>
        <w:t>).</w:t>
      </w:r>
    </w:p>
    <w:p w:rsidR="006F2207" w:rsidRPr="00F02CFC" w:rsidRDefault="006F2207" w:rsidP="006F2207">
      <w:pPr>
        <w:pStyle w:val="details"/>
      </w:pPr>
      <w:proofErr w:type="gramStart"/>
      <w:r>
        <w:t>end</w:t>
      </w:r>
      <w:proofErr w:type="gramEnd"/>
    </w:p>
    <w:p w:rsidR="00F02CFC" w:rsidRPr="00F02CFC" w:rsidRDefault="00F02CFC" w:rsidP="006F2207">
      <w:pPr>
        <w:pStyle w:val="summary"/>
      </w:pPr>
      <w:r w:rsidRPr="00F02CFC">
        <w:t>Multi-page navigation</w:t>
      </w:r>
    </w:p>
    <w:p w:rsidR="00F02CFC" w:rsidRPr="00F02CFC" w:rsidRDefault="00F02CFC" w:rsidP="00F02CFC">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proofErr w:type="gramStart"/>
      <w:r w:rsidRPr="00F02CFC">
        <w:rPr>
          <w:rFonts w:ascii="Arial" w:eastAsia="Times New Roman" w:hAnsi="Arial" w:cs="Arial"/>
          <w:color w:val="333333"/>
          <w:sz w:val="30"/>
          <w:szCs w:val="30"/>
          <w:lang w:eastAsia="en-CA"/>
        </w:rPr>
        <w:t>before</w:t>
      </w:r>
      <w:proofErr w:type="gramEnd"/>
      <w:r w:rsidRPr="00F02CFC">
        <w:rPr>
          <w:rFonts w:ascii="Arial" w:eastAsia="Times New Roman" w:hAnsi="Arial" w:cs="Arial"/>
          <w:color w:val="333333"/>
          <w:sz w:val="30"/>
          <w:szCs w:val="30"/>
          <w:lang w:eastAsia="en-CA"/>
        </w:rPr>
        <w:t xml:space="preserve"> the navigation item, the add the word "start" (no caps, no bold, nothing), and apply the "multi-pate-start" style to that word.</w:t>
      </w:r>
    </w:p>
    <w:p w:rsidR="00F02CFC" w:rsidRPr="00F02CFC" w:rsidRDefault="00F02CFC" w:rsidP="00F02CFC">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"multi-page-active" style to the navigation item for the page you're on</w:t>
      </w:r>
    </w:p>
    <w:p w:rsidR="00F02CFC" w:rsidRPr="00F02CFC" w:rsidRDefault="00F02CFC" w:rsidP="00F02CFC">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"multi-page-item" style to all other items in the navigation</w:t>
      </w:r>
    </w:p>
    <w:p w:rsidR="00F02CFC" w:rsidRDefault="00F02CFC" w:rsidP="00F02CFC">
      <w:pPr>
        <w:numPr>
          <w:ilvl w:val="0"/>
          <w:numId w:val="3"/>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proofErr w:type="gramStart"/>
      <w:r w:rsidRPr="00F02CFC">
        <w:rPr>
          <w:rFonts w:ascii="Arial" w:eastAsia="Times New Roman" w:hAnsi="Arial" w:cs="Arial"/>
          <w:color w:val="333333"/>
          <w:sz w:val="30"/>
          <w:szCs w:val="30"/>
          <w:lang w:eastAsia="en-CA"/>
        </w:rPr>
        <w:t>after</w:t>
      </w:r>
      <w:proofErr w:type="gramEnd"/>
      <w:r w:rsidRPr="00F02CFC">
        <w:rPr>
          <w:rFonts w:ascii="Arial" w:eastAsia="Times New Roman" w:hAnsi="Arial" w:cs="Arial"/>
          <w:color w:val="333333"/>
          <w:sz w:val="30"/>
          <w:szCs w:val="30"/>
          <w:lang w:eastAsia="en-CA"/>
        </w:rPr>
        <w:t xml:space="preserve"> the navigation items, add the word "end" (no caps, no bold, nothing), and apply the "multi-page-end" style to that word.</w:t>
      </w:r>
    </w:p>
    <w:p w:rsidR="006F2207" w:rsidRPr="00F02CFC" w:rsidRDefault="006F2207" w:rsidP="006F2207">
      <w:pPr>
        <w:pStyle w:val="details"/>
      </w:pPr>
      <w:proofErr w:type="gramStart"/>
      <w:r>
        <w:t>end</w:t>
      </w:r>
      <w:proofErr w:type="gramEnd"/>
    </w:p>
    <w:p w:rsidR="00F02CFC" w:rsidRPr="00F02CFC" w:rsidRDefault="00F02CFC" w:rsidP="006F2207">
      <w:pPr>
        <w:pStyle w:val="summary"/>
      </w:pPr>
      <w:r w:rsidRPr="00F02CFC">
        <w:t>Numbered list</w:t>
      </w:r>
    </w:p>
    <w:p w:rsid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"numbered" style to the items in the numbered list.</w:t>
      </w:r>
    </w:p>
    <w:p w:rsidR="006F2207" w:rsidRPr="00F02CFC" w:rsidRDefault="006F2207" w:rsidP="006F2207">
      <w:pPr>
        <w:pStyle w:val="details"/>
      </w:pPr>
      <w:proofErr w:type="gramStart"/>
      <w:r>
        <w:t>end</w:t>
      </w:r>
      <w:proofErr w:type="gramEnd"/>
    </w:p>
    <w:p w:rsidR="00F02CFC" w:rsidRPr="00F02CFC" w:rsidRDefault="00F02CFC" w:rsidP="006F2207">
      <w:pPr>
        <w:pStyle w:val="summary"/>
      </w:pPr>
      <w:r w:rsidRPr="00F02CFC">
        <w:t>Subway navigation</w:t>
      </w:r>
    </w:p>
    <w:p w:rsidR="00F02CFC" w:rsidRPr="00F02CFC" w:rsidRDefault="00F02CFC" w:rsidP="00F02CFC">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lastRenderedPageBreak/>
        <w:t>apply the "subway-group-h1" to the page group name (as the very first thing in your Word document)</w:t>
      </w:r>
    </w:p>
    <w:p w:rsidR="00F02CFC" w:rsidRPr="00F02CFC" w:rsidRDefault="00F02CFC" w:rsidP="00F02CFC">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"subway-</w:t>
      </w:r>
      <w:proofErr w:type="spellStart"/>
      <w:r w:rsidRPr="00F02CFC">
        <w:rPr>
          <w:rFonts w:ascii="Arial" w:eastAsia="Times New Roman" w:hAnsi="Arial" w:cs="Arial"/>
          <w:color w:val="333333"/>
          <w:sz w:val="30"/>
          <w:szCs w:val="30"/>
          <w:lang w:eastAsia="en-CA"/>
        </w:rPr>
        <w:t>nav</w:t>
      </w:r>
      <w:proofErr w:type="spellEnd"/>
      <w:r w:rsidRPr="00F02CFC">
        <w:rPr>
          <w:rFonts w:ascii="Arial" w:eastAsia="Times New Roman" w:hAnsi="Arial" w:cs="Arial"/>
          <w:color w:val="333333"/>
          <w:sz w:val="30"/>
          <w:szCs w:val="30"/>
          <w:lang w:eastAsia="en-CA"/>
        </w:rPr>
        <w:t>-active" style to the navigation item for the page you're on</w:t>
      </w:r>
    </w:p>
    <w:p w:rsidR="00F02CFC" w:rsidRPr="00F02CFC" w:rsidRDefault="00F02CFC" w:rsidP="00F02CFC">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"subway-</w:t>
      </w:r>
      <w:proofErr w:type="spellStart"/>
      <w:r w:rsidRPr="00F02CFC">
        <w:rPr>
          <w:rFonts w:ascii="Arial" w:eastAsia="Times New Roman" w:hAnsi="Arial" w:cs="Arial"/>
          <w:color w:val="333333"/>
          <w:sz w:val="30"/>
          <w:szCs w:val="30"/>
          <w:lang w:eastAsia="en-CA"/>
        </w:rPr>
        <w:t>nav</w:t>
      </w:r>
      <w:proofErr w:type="spellEnd"/>
      <w:r w:rsidRPr="00F02CFC">
        <w:rPr>
          <w:rFonts w:ascii="Arial" w:eastAsia="Times New Roman" w:hAnsi="Arial" w:cs="Arial"/>
          <w:color w:val="333333"/>
          <w:sz w:val="30"/>
          <w:szCs w:val="30"/>
          <w:lang w:eastAsia="en-CA"/>
        </w:rPr>
        <w:t>" style to all other items in the navigation</w:t>
      </w:r>
    </w:p>
    <w:p w:rsidR="00F02CFC" w:rsidRDefault="00F02CFC" w:rsidP="00F02CFC">
      <w:pPr>
        <w:numPr>
          <w:ilvl w:val="0"/>
          <w:numId w:val="4"/>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apply the "subway-section-h1" style to the H1 of the page you're on (right after the list of subway items)</w:t>
      </w:r>
    </w:p>
    <w:p w:rsidR="006F2207" w:rsidRPr="00F02CFC" w:rsidRDefault="006F2207" w:rsidP="006F2207">
      <w:pPr>
        <w:pStyle w:val="details"/>
        <w:rPr>
          <w:lang w:val="fr-CA"/>
        </w:rPr>
      </w:pPr>
      <w:proofErr w:type="gramStart"/>
      <w:r>
        <w:t>end</w:t>
      </w:r>
      <w:proofErr w:type="gramEnd"/>
    </w:p>
    <w:p w:rsidR="00F02CFC" w:rsidRPr="00F02CFC" w:rsidRDefault="00F02CFC" w:rsidP="00F02CFC">
      <w:pPr>
        <w:pStyle w:val="Heading2"/>
      </w:pPr>
      <w:bookmarkStart w:id="2" w:name="_Sample_Word_documents"/>
      <w:bookmarkEnd w:id="2"/>
      <w:r w:rsidRPr="00F02CFC">
        <w:t>Sample Word documents</w:t>
      </w:r>
    </w:p>
    <w:p w:rsidR="00F02CFC" w:rsidRPr="00F02CFC" w:rsidRDefault="00F02CFC" w:rsidP="00F02CFC">
      <w:pPr>
        <w:shd w:val="clear" w:color="auto" w:fill="FFFFFF"/>
        <w:spacing w:after="173" w:line="240" w:lineRule="auto"/>
        <w:rPr>
          <w:rFonts w:ascii="Arial" w:eastAsia="Times New Roman" w:hAnsi="Arial" w:cs="Arial"/>
          <w:color w:val="333333"/>
          <w:sz w:val="30"/>
          <w:szCs w:val="30"/>
          <w:lang w:eastAsia="en-CA"/>
        </w:rPr>
      </w:pPr>
      <w:r w:rsidRPr="00F02CFC">
        <w:rPr>
          <w:rFonts w:ascii="Arial" w:eastAsia="Times New Roman" w:hAnsi="Arial" w:cs="Arial"/>
          <w:color w:val="333333"/>
          <w:sz w:val="30"/>
          <w:szCs w:val="30"/>
          <w:lang w:eastAsia="en-CA"/>
        </w:rPr>
        <w:t xml:space="preserve">Download these word docs to see how some formatting </w:t>
      </w:r>
      <w:proofErr w:type="gramStart"/>
      <w:r w:rsidRPr="00F02CFC">
        <w:rPr>
          <w:rFonts w:ascii="Arial" w:eastAsia="Times New Roman" w:hAnsi="Arial" w:cs="Arial"/>
          <w:color w:val="333333"/>
          <w:sz w:val="30"/>
          <w:szCs w:val="30"/>
          <w:lang w:eastAsia="en-CA"/>
        </w:rPr>
        <w:t>is done</w:t>
      </w:r>
      <w:proofErr w:type="gramEnd"/>
      <w:r w:rsidRPr="00F02CFC">
        <w:rPr>
          <w:rFonts w:ascii="Arial" w:eastAsia="Times New Roman" w:hAnsi="Arial" w:cs="Arial"/>
          <w:color w:val="333333"/>
          <w:sz w:val="30"/>
          <w:szCs w:val="30"/>
          <w:lang w:eastAsia="en-CA"/>
        </w:rPr>
        <w:t xml:space="preserve"> and to test the tool.</w:t>
      </w:r>
    </w:p>
    <w:p w:rsidR="00F02CFC" w:rsidRPr="00F02CFC" w:rsidRDefault="00F02CFC" w:rsidP="00F02CFC">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r:id="rId6" w:history="1">
        <w:r w:rsidRPr="00F02CFC">
          <w:rPr>
            <w:rFonts w:ascii="Arial" w:eastAsia="Times New Roman" w:hAnsi="Arial" w:cs="Arial"/>
            <w:color w:val="284162"/>
            <w:sz w:val="30"/>
            <w:szCs w:val="30"/>
            <w:u w:val="single"/>
            <w:lang w:eastAsia="en-CA"/>
          </w:rPr>
          <w:t>Basic formatting</w:t>
        </w:r>
      </w:hyperlink>
    </w:p>
    <w:p w:rsidR="00F02CFC" w:rsidRPr="00F02CFC" w:rsidRDefault="00F02CFC" w:rsidP="00F02CFC">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r:id="rId7" w:history="1">
        <w:r w:rsidRPr="00F02CFC">
          <w:rPr>
            <w:rFonts w:ascii="Arial" w:eastAsia="Times New Roman" w:hAnsi="Arial" w:cs="Arial"/>
            <w:color w:val="284162"/>
            <w:sz w:val="30"/>
            <w:szCs w:val="30"/>
            <w:u w:val="single"/>
            <w:lang w:eastAsia="en-CA"/>
          </w:rPr>
          <w:t>Subway navigation</w:t>
        </w:r>
      </w:hyperlink>
    </w:p>
    <w:p w:rsidR="00F02CFC" w:rsidRPr="00F02CFC" w:rsidRDefault="00F02CFC" w:rsidP="00F02CFC">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r:id="rId8" w:history="1">
        <w:r w:rsidRPr="00F02CFC">
          <w:rPr>
            <w:rFonts w:ascii="Arial" w:eastAsia="Times New Roman" w:hAnsi="Arial" w:cs="Arial"/>
            <w:color w:val="284162"/>
            <w:sz w:val="30"/>
            <w:szCs w:val="30"/>
            <w:u w:val="single"/>
            <w:lang w:eastAsia="en-CA"/>
          </w:rPr>
          <w:t>Internal links (automatic anchoring)</w:t>
        </w:r>
      </w:hyperlink>
    </w:p>
    <w:p w:rsidR="00F02CFC" w:rsidRPr="00F02CFC" w:rsidRDefault="00F02CFC" w:rsidP="00F02CFC">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lang w:eastAsia="en-CA"/>
        </w:rPr>
      </w:pPr>
      <w:hyperlink r:id="rId9" w:history="1">
        <w:r w:rsidRPr="00F02CFC">
          <w:rPr>
            <w:rFonts w:ascii="Arial" w:eastAsia="Times New Roman" w:hAnsi="Arial" w:cs="Arial"/>
            <w:color w:val="284162"/>
            <w:sz w:val="30"/>
            <w:szCs w:val="30"/>
            <w:u w:val="single"/>
            <w:lang w:eastAsia="en-CA"/>
          </w:rPr>
          <w:t>Multi-page navigation</w:t>
        </w:r>
      </w:hyperlink>
    </w:p>
    <w:p w:rsidR="00F02CFC" w:rsidRDefault="00F02CFC" w:rsidP="00F02CFC">
      <w:pPr>
        <w:pStyle w:val="Heading2"/>
      </w:pPr>
      <w:bookmarkStart w:id="3" w:name="_Use_code_in"/>
      <w:bookmarkEnd w:id="3"/>
      <w:r>
        <w:t>Use code in prototypes</w:t>
      </w:r>
    </w:p>
    <w:p w:rsidR="00F02CFC" w:rsidRDefault="00F02CFC">
      <w:r>
        <w:t xml:space="preserve">The script generates </w:t>
      </w:r>
      <w:proofErr w:type="gramStart"/>
      <w:r>
        <w:t>2</w:t>
      </w:r>
      <w:proofErr w:type="gramEnd"/>
      <w:r>
        <w:t xml:space="preserve"> code snippets: the code for the full page (that you copy in GitHub, for example), and the code for the main section (that you can copy in AEM, for example). </w:t>
      </w:r>
    </w:p>
    <w:p w:rsidR="00F02CFC" w:rsidRDefault="00F02CFC" w:rsidP="00F02CFC">
      <w:pPr>
        <w:pStyle w:val="Heading3"/>
      </w:pPr>
      <w:r>
        <w:t>Code for full page</w:t>
      </w:r>
    </w:p>
    <w:p w:rsidR="00F02CFC" w:rsidRDefault="00F02CFC" w:rsidP="00F02CFC">
      <w:pPr>
        <w:pStyle w:val="ListParagraph"/>
        <w:numPr>
          <w:ilvl w:val="0"/>
          <w:numId w:val="36"/>
        </w:numPr>
      </w:pPr>
      <w:r>
        <w:t>Open the “Code for full page” expand-collapse</w:t>
      </w:r>
    </w:p>
    <w:p w:rsidR="00F02CFC" w:rsidRDefault="00F02CFC" w:rsidP="00F02CFC">
      <w:pPr>
        <w:pStyle w:val="ListParagraph"/>
        <w:numPr>
          <w:ilvl w:val="0"/>
          <w:numId w:val="36"/>
        </w:numPr>
      </w:pPr>
      <w:r>
        <w:t>Click on “Copy to clipboard”</w:t>
      </w:r>
    </w:p>
    <w:p w:rsidR="00F02CFC" w:rsidRDefault="00F02CFC" w:rsidP="00F02CFC">
      <w:pPr>
        <w:pStyle w:val="ListParagraph"/>
        <w:numPr>
          <w:ilvl w:val="0"/>
          <w:numId w:val="36"/>
        </w:numPr>
      </w:pPr>
      <w:r>
        <w:t xml:space="preserve">If you want the code to be formatted properly, go to an HTML formatter (for example, </w:t>
      </w:r>
      <w:hyperlink r:id="rId10" w:history="1">
        <w:r w:rsidRPr="0071633E">
          <w:rPr>
            <w:rStyle w:val="Hyperlink"/>
          </w:rPr>
          <w:t>https://www.freeformatter.com/html-formatter.html</w:t>
        </w:r>
      </w:hyperlink>
      <w:r>
        <w:t>), paste the code</w:t>
      </w:r>
    </w:p>
    <w:p w:rsidR="00F02CFC" w:rsidRDefault="00F02CFC" w:rsidP="00F02CFC">
      <w:pPr>
        <w:pStyle w:val="ListParagraph"/>
        <w:numPr>
          <w:ilvl w:val="0"/>
          <w:numId w:val="36"/>
        </w:numPr>
      </w:pPr>
      <w:r>
        <w:t>Paste the code where you need it (for example, in a GitHub repo for your organization)</w:t>
      </w:r>
    </w:p>
    <w:p w:rsidR="00F02CFC" w:rsidRDefault="00F02CFC" w:rsidP="00F02CFC">
      <w:pPr>
        <w:pStyle w:val="Heading3"/>
      </w:pPr>
      <w:r>
        <w:t>Code for AEM</w:t>
      </w:r>
    </w:p>
    <w:p w:rsidR="00F02CFC" w:rsidRDefault="00F02CFC" w:rsidP="00F02CFC">
      <w:pPr>
        <w:pStyle w:val="ListParagraph"/>
        <w:numPr>
          <w:ilvl w:val="0"/>
          <w:numId w:val="36"/>
        </w:numPr>
      </w:pPr>
      <w:r>
        <w:t xml:space="preserve">Open the “Code for </w:t>
      </w:r>
      <w:r>
        <w:t>AEM</w:t>
      </w:r>
      <w:r>
        <w:t>” expand-collapse</w:t>
      </w:r>
    </w:p>
    <w:p w:rsidR="00F02CFC" w:rsidRDefault="00F02CFC" w:rsidP="00F02CFC">
      <w:pPr>
        <w:pStyle w:val="ListParagraph"/>
        <w:numPr>
          <w:ilvl w:val="0"/>
          <w:numId w:val="36"/>
        </w:numPr>
      </w:pPr>
      <w:r>
        <w:t>Click on “Copy to clipboard”</w:t>
      </w:r>
    </w:p>
    <w:p w:rsidR="00F02CFC" w:rsidRDefault="00F02CFC" w:rsidP="00F02CFC">
      <w:pPr>
        <w:pStyle w:val="ListParagraph"/>
        <w:numPr>
          <w:ilvl w:val="0"/>
          <w:numId w:val="36"/>
        </w:numPr>
      </w:pPr>
      <w:r>
        <w:t xml:space="preserve">If you want the code to be formatted properly, go to an HTML formatter (for example, </w:t>
      </w:r>
      <w:hyperlink r:id="rId11" w:history="1">
        <w:r w:rsidRPr="0071633E">
          <w:rPr>
            <w:rStyle w:val="Hyperlink"/>
          </w:rPr>
          <w:t>https://www.freeformatter.com/html-formatter.html</w:t>
        </w:r>
      </w:hyperlink>
      <w:r>
        <w:t>), paste the code</w:t>
      </w:r>
    </w:p>
    <w:p w:rsidR="00F02CFC" w:rsidRPr="00F02CFC" w:rsidRDefault="00F02CFC" w:rsidP="00F02CFC">
      <w:pPr>
        <w:pStyle w:val="ListParagraph"/>
        <w:numPr>
          <w:ilvl w:val="0"/>
          <w:numId w:val="37"/>
        </w:numPr>
      </w:pPr>
      <w:r w:rsidRPr="00F02CFC">
        <w:lastRenderedPageBreak/>
        <w:t>In AEM, use an HTML component</w:t>
      </w:r>
    </w:p>
    <w:p w:rsidR="00F02CFC" w:rsidRDefault="00F02CFC" w:rsidP="00F02CFC">
      <w:pPr>
        <w:pStyle w:val="ListParagraph"/>
        <w:numPr>
          <w:ilvl w:val="0"/>
          <w:numId w:val="37"/>
        </w:numPr>
      </w:pPr>
      <w:r>
        <w:t>Paste the code</w:t>
      </w:r>
    </w:p>
    <w:p w:rsidR="00F02CFC" w:rsidRDefault="00F02CFC" w:rsidP="00F02CFC">
      <w:pPr>
        <w:pStyle w:val="ListParagraph"/>
        <w:numPr>
          <w:ilvl w:val="0"/>
          <w:numId w:val="37"/>
        </w:numPr>
      </w:pPr>
      <w:r>
        <w:t>You may need to remove the “main” tag and the “h1” tag</w:t>
      </w:r>
      <w:r w:rsidR="00AA6E35">
        <w:t xml:space="preserve"> (and the closing </w:t>
      </w:r>
      <w:r w:rsidR="00AA6E35">
        <w:t>“main” tag</w:t>
      </w:r>
      <w:r w:rsidR="00AA6E35">
        <w:t>)</w:t>
      </w:r>
      <w:r>
        <w:t xml:space="preserve">, unless you’re deleting the H1 </w:t>
      </w:r>
      <w:r w:rsidR="00AA6E35">
        <w:t>that comes automatically in AEM</w:t>
      </w:r>
      <w:bookmarkStart w:id="4" w:name="_GoBack"/>
      <w:bookmarkEnd w:id="4"/>
    </w:p>
    <w:sectPr w:rsidR="00F02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D4EACC1C"/>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548B"/>
    <w:multiLevelType w:val="hybridMultilevel"/>
    <w:tmpl w:val="2E40A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1D617A"/>
    <w:multiLevelType w:val="multilevel"/>
    <w:tmpl w:val="C16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308A"/>
    <w:multiLevelType w:val="multilevel"/>
    <w:tmpl w:val="CBD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671AF"/>
    <w:multiLevelType w:val="hybridMultilevel"/>
    <w:tmpl w:val="2E60A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84D8B"/>
    <w:multiLevelType w:val="multilevel"/>
    <w:tmpl w:val="103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87A9F"/>
    <w:multiLevelType w:val="multilevel"/>
    <w:tmpl w:val="E62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71AF1"/>
    <w:multiLevelType w:val="hybridMultilevel"/>
    <w:tmpl w:val="7F42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F063C7"/>
    <w:multiLevelType w:val="multilevel"/>
    <w:tmpl w:val="3E6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43E93"/>
    <w:multiLevelType w:val="multilevel"/>
    <w:tmpl w:val="97E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05BB7"/>
    <w:multiLevelType w:val="multilevel"/>
    <w:tmpl w:val="A2BE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76FAB"/>
    <w:multiLevelType w:val="multilevel"/>
    <w:tmpl w:val="A7B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40503"/>
    <w:multiLevelType w:val="multilevel"/>
    <w:tmpl w:val="F01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C410E"/>
    <w:multiLevelType w:val="multilevel"/>
    <w:tmpl w:val="FB2A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F096D"/>
    <w:multiLevelType w:val="multilevel"/>
    <w:tmpl w:val="9D8C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C2C1800"/>
    <w:multiLevelType w:val="multilevel"/>
    <w:tmpl w:val="F5D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E4D31"/>
    <w:multiLevelType w:val="multilevel"/>
    <w:tmpl w:val="09A6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22"/>
  </w:num>
  <w:num w:numId="4">
    <w:abstractNumId w:val="16"/>
  </w:num>
  <w:num w:numId="5">
    <w:abstractNumId w:val="12"/>
  </w:num>
  <w:num w:numId="6">
    <w:abstractNumId w:val="4"/>
  </w:num>
  <w:num w:numId="7">
    <w:abstractNumId w:val="27"/>
  </w:num>
  <w:num w:numId="8">
    <w:abstractNumId w:val="26"/>
  </w:num>
  <w:num w:numId="9">
    <w:abstractNumId w:val="18"/>
  </w:num>
  <w:num w:numId="10">
    <w:abstractNumId w:val="37"/>
  </w:num>
  <w:num w:numId="11">
    <w:abstractNumId w:val="23"/>
  </w:num>
  <w:num w:numId="12">
    <w:abstractNumId w:val="15"/>
  </w:num>
  <w:num w:numId="13">
    <w:abstractNumId w:val="35"/>
  </w:num>
  <w:num w:numId="14">
    <w:abstractNumId w:val="21"/>
  </w:num>
  <w:num w:numId="15">
    <w:abstractNumId w:val="24"/>
  </w:num>
  <w:num w:numId="16">
    <w:abstractNumId w:val="14"/>
  </w:num>
  <w:num w:numId="17">
    <w:abstractNumId w:val="6"/>
  </w:num>
  <w:num w:numId="18">
    <w:abstractNumId w:val="28"/>
  </w:num>
  <w:num w:numId="19">
    <w:abstractNumId w:val="31"/>
  </w:num>
  <w:num w:numId="20">
    <w:abstractNumId w:val="7"/>
  </w:num>
  <w:num w:numId="21">
    <w:abstractNumId w:val="8"/>
  </w:num>
  <w:num w:numId="22">
    <w:abstractNumId w:val="30"/>
  </w:num>
  <w:num w:numId="23">
    <w:abstractNumId w:val="13"/>
  </w:num>
  <w:num w:numId="24">
    <w:abstractNumId w:val="29"/>
  </w:num>
  <w:num w:numId="25">
    <w:abstractNumId w:val="36"/>
  </w:num>
  <w:num w:numId="26">
    <w:abstractNumId w:val="32"/>
  </w:num>
  <w:num w:numId="27">
    <w:abstractNumId w:val="0"/>
  </w:num>
  <w:num w:numId="28">
    <w:abstractNumId w:val="33"/>
  </w:num>
  <w:num w:numId="29">
    <w:abstractNumId w:val="25"/>
  </w:num>
  <w:num w:numId="30">
    <w:abstractNumId w:val="9"/>
  </w:num>
  <w:num w:numId="31">
    <w:abstractNumId w:val="2"/>
  </w:num>
  <w:num w:numId="32">
    <w:abstractNumId w:val="34"/>
  </w:num>
  <w:num w:numId="33">
    <w:abstractNumId w:val="20"/>
  </w:num>
  <w:num w:numId="34">
    <w:abstractNumId w:val="19"/>
  </w:num>
  <w:num w:numId="35">
    <w:abstractNumId w:val="10"/>
  </w:num>
  <w:num w:numId="36">
    <w:abstractNumId w:val="5"/>
  </w:num>
  <w:num w:numId="37">
    <w:abstractNumId w:val="1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FC"/>
    <w:rsid w:val="000D5A9A"/>
    <w:rsid w:val="002A5128"/>
    <w:rsid w:val="006F2207"/>
    <w:rsid w:val="007E250C"/>
    <w:rsid w:val="00AA6E35"/>
    <w:rsid w:val="00F02C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6B8F"/>
  <w15:chartTrackingRefBased/>
  <w15:docId w15:val="{4CB77D4D-B537-4C35-AC30-625A7509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FC"/>
  </w:style>
  <w:style w:type="paragraph" w:styleId="Heading1">
    <w:name w:val="heading 1"/>
    <w:basedOn w:val="Normal"/>
    <w:link w:val="Heading1Char"/>
    <w:uiPriority w:val="9"/>
    <w:qFormat/>
    <w:rsid w:val="00F02CFC"/>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F02CFC"/>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F02CFC"/>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F02CFC"/>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F02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CFC"/>
  </w:style>
  <w:style w:type="character" w:customStyle="1" w:styleId="Heading1Char">
    <w:name w:val="Heading 1 Char"/>
    <w:basedOn w:val="DefaultParagraphFont"/>
    <w:link w:val="Heading1"/>
    <w:uiPriority w:val="9"/>
    <w:rsid w:val="00F02CFC"/>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F02CFC"/>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F02CFC"/>
    <w:rPr>
      <w:rFonts w:ascii="Arial" w:eastAsia="Times New Roman" w:hAnsi="Arial" w:cs="Arial"/>
      <w:b/>
      <w:bCs/>
      <w:sz w:val="29"/>
      <w:szCs w:val="29"/>
      <w:lang w:val="en-US" w:eastAsia="en-CA"/>
    </w:rPr>
  </w:style>
  <w:style w:type="character" w:styleId="Hyperlink">
    <w:name w:val="Hyperlink"/>
    <w:basedOn w:val="DefaultParagraphFont"/>
    <w:uiPriority w:val="99"/>
    <w:unhideWhenUsed/>
    <w:rsid w:val="00F02CFC"/>
    <w:rPr>
      <w:color w:val="0000FF"/>
      <w:u w:val="single"/>
    </w:rPr>
  </w:style>
  <w:style w:type="paragraph" w:styleId="NormalWeb">
    <w:name w:val="Normal (Web)"/>
    <w:basedOn w:val="Normal"/>
    <w:uiPriority w:val="99"/>
    <w:semiHidden/>
    <w:unhideWhenUsed/>
    <w:rsid w:val="00F02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02CFC"/>
    <w:rPr>
      <w:rFonts w:asciiTheme="majorHAnsi" w:eastAsiaTheme="majorEastAsia" w:hAnsiTheme="majorHAnsi" w:cstheme="majorBidi"/>
      <w:i/>
      <w:iCs/>
      <w:color w:val="2E74B5" w:themeColor="accent1" w:themeShade="BF"/>
    </w:rPr>
  </w:style>
  <w:style w:type="character" w:customStyle="1" w:styleId="alpha-label">
    <w:name w:val="alpha-label"/>
    <w:basedOn w:val="DefaultParagraphFont"/>
    <w:rsid w:val="00F02CFC"/>
  </w:style>
  <w:style w:type="character" w:customStyle="1" w:styleId="hidden-xs">
    <w:name w:val="hidden-xs"/>
    <w:basedOn w:val="DefaultParagraphFont"/>
    <w:rsid w:val="00F02CFC"/>
  </w:style>
  <w:style w:type="paragraph" w:styleId="z-TopofForm">
    <w:name w:val="HTML Top of Form"/>
    <w:basedOn w:val="Normal"/>
    <w:next w:val="Normal"/>
    <w:link w:val="z-TopofFormChar"/>
    <w:hidden/>
    <w:uiPriority w:val="99"/>
    <w:semiHidden/>
    <w:unhideWhenUsed/>
    <w:rsid w:val="00F02CFC"/>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F02CFC"/>
    <w:rPr>
      <w:rFonts w:ascii="Arial" w:eastAsia="Times New Roman" w:hAnsi="Arial" w:cs="Arial"/>
      <w:vanish/>
      <w:sz w:val="16"/>
      <w:szCs w:val="16"/>
      <w:lang w:eastAsia="en-CA"/>
    </w:rPr>
  </w:style>
  <w:style w:type="character" w:customStyle="1" w:styleId="wb-inv">
    <w:name w:val="wb-inv"/>
    <w:basedOn w:val="DefaultParagraphFont"/>
    <w:rsid w:val="00F02CFC"/>
  </w:style>
  <w:style w:type="paragraph" w:styleId="z-BottomofForm">
    <w:name w:val="HTML Bottom of Form"/>
    <w:basedOn w:val="Normal"/>
    <w:next w:val="Normal"/>
    <w:link w:val="z-BottomofFormChar"/>
    <w:hidden/>
    <w:uiPriority w:val="99"/>
    <w:semiHidden/>
    <w:unhideWhenUsed/>
    <w:rsid w:val="00F02CFC"/>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F02CFC"/>
    <w:rPr>
      <w:rFonts w:ascii="Arial" w:eastAsia="Times New Roman" w:hAnsi="Arial" w:cs="Arial"/>
      <w:vanish/>
      <w:sz w:val="16"/>
      <w:szCs w:val="16"/>
      <w:lang w:eastAsia="en-CA"/>
    </w:rPr>
  </w:style>
  <w:style w:type="character" w:styleId="Strong">
    <w:name w:val="Strong"/>
    <w:basedOn w:val="DefaultParagraphFont"/>
    <w:uiPriority w:val="22"/>
    <w:qFormat/>
    <w:rsid w:val="00F02CFC"/>
    <w:rPr>
      <w:b/>
      <w:bCs/>
    </w:rPr>
  </w:style>
  <w:style w:type="character" w:styleId="HTMLCite">
    <w:name w:val="HTML Cite"/>
    <w:basedOn w:val="DefaultParagraphFont"/>
    <w:uiPriority w:val="99"/>
    <w:semiHidden/>
    <w:unhideWhenUsed/>
    <w:rsid w:val="00F02CFC"/>
    <w:rPr>
      <w:i/>
      <w:iCs/>
    </w:rPr>
  </w:style>
  <w:style w:type="paragraph" w:customStyle="1" w:styleId="label-primary">
    <w:name w:val="label-primary"/>
    <w:basedOn w:val="Normal"/>
    <w:qFormat/>
    <w:rsid w:val="00F02CFC"/>
    <w:rPr>
      <w:b/>
      <w:bCs/>
      <w:color w:val="000000"/>
      <w:sz w:val="23"/>
      <w:szCs w:val="23"/>
      <w:bdr w:val="single" w:sz="2" w:space="2" w:color="083C6C" w:frame="1"/>
      <w:shd w:val="clear" w:color="auto" w:fill="E8F2F4"/>
    </w:rPr>
  </w:style>
  <w:style w:type="character" w:customStyle="1" w:styleId="wb-init">
    <w:name w:val="wb-init"/>
    <w:basedOn w:val="DefaultParagraphFont"/>
    <w:rsid w:val="00F02CFC"/>
  </w:style>
  <w:style w:type="paragraph" w:customStyle="1" w:styleId="bullet">
    <w:name w:val="bullet"/>
    <w:basedOn w:val="Normal"/>
    <w:qFormat/>
    <w:rsid w:val="00F02CFC"/>
    <w:pPr>
      <w:numPr>
        <w:numId w:val="9"/>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F02CFC"/>
    <w:rPr>
      <w:rFonts w:ascii="Arial" w:hAnsi="Arial" w:cs="Arial"/>
      <w:b/>
      <w:color w:val="333333"/>
      <w:sz w:val="28"/>
    </w:rPr>
  </w:style>
  <w:style w:type="paragraph" w:customStyle="1" w:styleId="details">
    <w:name w:val="details"/>
    <w:basedOn w:val="NormalWeb"/>
    <w:qFormat/>
    <w:rsid w:val="00F02CFC"/>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F02CFC"/>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F02CFC"/>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F02CFC"/>
    <w:pPr>
      <w:numPr>
        <w:numId w:val="13"/>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F02CFC"/>
    <w:pPr>
      <w:numPr>
        <w:numId w:val="14"/>
      </w:numPr>
      <w:spacing w:before="150" w:after="300" w:line="345" w:lineRule="atLeast"/>
    </w:pPr>
    <w:rPr>
      <w:rFonts w:ascii="Times New Roman" w:eastAsia="Times New Roman" w:hAnsi="Times New Roman" w:cs="Times New Roman"/>
      <w:sz w:val="24"/>
      <w:szCs w:val="24"/>
      <w:lang w:eastAsia="en-CA"/>
    </w:rPr>
  </w:style>
  <w:style w:type="paragraph" w:customStyle="1" w:styleId="label-success">
    <w:name w:val="label-success"/>
    <w:basedOn w:val="Normal"/>
    <w:qFormat/>
    <w:rsid w:val="00F02CFC"/>
    <w:rPr>
      <w:b/>
      <w:bCs/>
      <w:color w:val="000000"/>
      <w:sz w:val="23"/>
      <w:szCs w:val="23"/>
      <w:bdr w:val="single" w:sz="2" w:space="2" w:color="278400" w:frame="1"/>
      <w:shd w:val="clear" w:color="auto" w:fill="D8EECA"/>
    </w:rPr>
  </w:style>
  <w:style w:type="paragraph" w:customStyle="1" w:styleId="primarylabel">
    <w:name w:val="primary label"/>
    <w:basedOn w:val="Normal"/>
    <w:qFormat/>
    <w:rsid w:val="00F02CFC"/>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F02CFC"/>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F02CFC"/>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F02CFC"/>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F02CFC"/>
    <w:rPr>
      <w:b/>
      <w:bCs/>
      <w:color w:val="000000"/>
      <w:sz w:val="23"/>
      <w:szCs w:val="23"/>
      <w:bdr w:val="single" w:sz="2" w:space="2" w:color="269ABC" w:frame="1"/>
      <w:shd w:val="clear" w:color="auto" w:fill="D7FAFF"/>
    </w:rPr>
  </w:style>
  <w:style w:type="character" w:customStyle="1" w:styleId="html-attribute-name">
    <w:name w:val="html-attribute-name"/>
    <w:basedOn w:val="DefaultParagraphFont"/>
    <w:rsid w:val="00F02CFC"/>
  </w:style>
  <w:style w:type="character" w:customStyle="1" w:styleId="html-attribute-value">
    <w:name w:val="html-attribute-value"/>
    <w:basedOn w:val="DefaultParagraphFont"/>
    <w:rsid w:val="00F02CFC"/>
  </w:style>
  <w:style w:type="character" w:customStyle="1" w:styleId="html-tag">
    <w:name w:val="html-tag"/>
    <w:basedOn w:val="DefaultParagraphFont"/>
    <w:rsid w:val="00F02CFC"/>
  </w:style>
  <w:style w:type="paragraph" w:customStyle="1" w:styleId="numbered">
    <w:name w:val="numbered"/>
    <w:basedOn w:val="bullet"/>
    <w:qFormat/>
    <w:rsid w:val="00F02CFC"/>
    <w:pPr>
      <w:numPr>
        <w:numId w:val="23"/>
      </w:numPr>
    </w:pPr>
  </w:style>
  <w:style w:type="paragraph" w:customStyle="1" w:styleId="btn-cta">
    <w:name w:val="btn-cta"/>
    <w:basedOn w:val="Normal"/>
    <w:qFormat/>
    <w:rsid w:val="00F02CFC"/>
    <w:rPr>
      <w:b/>
      <w:sz w:val="28"/>
    </w:rPr>
  </w:style>
  <w:style w:type="paragraph" w:customStyle="1" w:styleId="alert">
    <w:name w:val="alert"/>
    <w:basedOn w:val="Heading3"/>
    <w:rsid w:val="00F02CFC"/>
  </w:style>
  <w:style w:type="paragraph" w:customStyle="1" w:styleId="btn-primary">
    <w:name w:val="btn-primary"/>
    <w:basedOn w:val="btn-cta"/>
    <w:qFormat/>
    <w:rsid w:val="00F02CFC"/>
  </w:style>
  <w:style w:type="paragraph" w:customStyle="1" w:styleId="btn-secondary">
    <w:name w:val="btn-secondary"/>
    <w:basedOn w:val="btn-primary"/>
    <w:qFormat/>
    <w:rsid w:val="00F02CFC"/>
    <w:rPr>
      <w:sz w:val="24"/>
    </w:rPr>
  </w:style>
  <w:style w:type="paragraph" w:customStyle="1" w:styleId="alert-warning">
    <w:name w:val="alert-warning"/>
    <w:basedOn w:val="Alert-text"/>
    <w:qFormat/>
    <w:rsid w:val="00F02CFC"/>
    <w:rPr>
      <w:rFonts w:ascii="Arial" w:hAnsi="Arial" w:cs="Arial"/>
      <w:b/>
      <w:sz w:val="28"/>
    </w:rPr>
  </w:style>
  <w:style w:type="paragraph" w:styleId="ListParagraph">
    <w:name w:val="List Paragraph"/>
    <w:basedOn w:val="Normal"/>
    <w:uiPriority w:val="34"/>
    <w:qFormat/>
    <w:rsid w:val="00F02CFC"/>
    <w:pPr>
      <w:ind w:left="720"/>
      <w:contextualSpacing/>
    </w:pPr>
  </w:style>
  <w:style w:type="paragraph" w:customStyle="1" w:styleId="btn-danger">
    <w:name w:val="btn-danger"/>
    <w:basedOn w:val="btn-secondary"/>
    <w:qFormat/>
    <w:rsid w:val="00F02CFC"/>
  </w:style>
  <w:style w:type="paragraph" w:customStyle="1" w:styleId="Alert-info">
    <w:name w:val="Alert-info"/>
    <w:basedOn w:val="Alert-text"/>
    <w:qFormat/>
    <w:rsid w:val="00F02CFC"/>
    <w:rPr>
      <w:rFonts w:ascii="Arial" w:hAnsi="Arial" w:cs="Arial"/>
      <w:b/>
      <w:sz w:val="28"/>
    </w:rPr>
  </w:style>
  <w:style w:type="paragraph" w:customStyle="1" w:styleId="alert-success">
    <w:name w:val="alert-success"/>
    <w:basedOn w:val="Alert-text"/>
    <w:qFormat/>
    <w:rsid w:val="00F02CFC"/>
    <w:rPr>
      <w:rFonts w:ascii="Arial" w:hAnsi="Arial" w:cs="Arial"/>
      <w:b/>
      <w:sz w:val="28"/>
      <w:shd w:val="clear" w:color="auto" w:fill="FFFFFF"/>
    </w:rPr>
  </w:style>
  <w:style w:type="table" w:styleId="TableGrid">
    <w:name w:val="Table Grid"/>
    <w:basedOn w:val="TableNormal"/>
    <w:uiPriority w:val="39"/>
    <w:rsid w:val="00F02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F02CFC"/>
    <w:rPr>
      <w:b/>
      <w:bCs/>
      <w:color w:val="000000"/>
      <w:sz w:val="23"/>
      <w:szCs w:val="23"/>
      <w:bdr w:val="single" w:sz="2" w:space="2" w:color="ACACAC" w:frame="1"/>
      <w:shd w:val="clear" w:color="auto" w:fill="EEEEEE"/>
    </w:rPr>
  </w:style>
  <w:style w:type="paragraph" w:customStyle="1" w:styleId="label-warning">
    <w:name w:val="label-warning"/>
    <w:basedOn w:val="Normal"/>
    <w:qFormat/>
    <w:rsid w:val="00F02CFC"/>
    <w:rPr>
      <w:b/>
      <w:bCs/>
      <w:color w:val="000000"/>
      <w:sz w:val="23"/>
      <w:szCs w:val="23"/>
      <w:bdr w:val="single" w:sz="2" w:space="2" w:color="FF9900" w:frame="1"/>
      <w:shd w:val="clear" w:color="auto" w:fill="F9F4D4"/>
    </w:rPr>
  </w:style>
  <w:style w:type="paragraph" w:customStyle="1" w:styleId="label-danger">
    <w:name w:val="label-danger"/>
    <w:basedOn w:val="Normal"/>
    <w:qFormat/>
    <w:rsid w:val="00F02CFC"/>
    <w:rPr>
      <w:b/>
      <w:bCs/>
      <w:color w:val="000000"/>
      <w:sz w:val="23"/>
      <w:szCs w:val="23"/>
      <w:bdr w:val="single" w:sz="2" w:space="2" w:color="D3080C" w:frame="1"/>
      <w:shd w:val="clear" w:color="auto" w:fill="F3E9E8"/>
    </w:rPr>
  </w:style>
  <w:style w:type="paragraph" w:customStyle="1" w:styleId="mrgn-bttm-lg">
    <w:name w:val="mrgn-bttm-lg"/>
    <w:basedOn w:val="Normal"/>
    <w:rsid w:val="00F02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way-group-h1">
    <w:name w:val="subway-group-h1"/>
    <w:basedOn w:val="Normal"/>
    <w:qFormat/>
    <w:rsid w:val="00F02CFC"/>
    <w:pPr>
      <w:shd w:val="clear" w:color="auto" w:fill="FFFFFF"/>
    </w:pPr>
    <w:rPr>
      <w:rFonts w:ascii="Arial" w:hAnsi="Arial" w:cs="Arial"/>
      <w:color w:val="555555"/>
      <w:sz w:val="31"/>
      <w:szCs w:val="31"/>
    </w:rPr>
  </w:style>
  <w:style w:type="paragraph" w:customStyle="1" w:styleId="subway-section-h1">
    <w:name w:val="subway-section-h1"/>
    <w:basedOn w:val="Heading1"/>
    <w:qFormat/>
    <w:rsid w:val="00F02CFC"/>
    <w:pPr>
      <w:shd w:val="clear" w:color="auto" w:fill="FFFFFF"/>
      <w:spacing w:before="0"/>
    </w:pPr>
    <w:rPr>
      <w:color w:val="333333"/>
    </w:rPr>
  </w:style>
  <w:style w:type="paragraph" w:customStyle="1" w:styleId="subway-nav">
    <w:name w:val="subway-nav"/>
    <w:basedOn w:val="Normal"/>
    <w:qFormat/>
    <w:rsid w:val="00F02CFC"/>
    <w:pPr>
      <w:pBdr>
        <w:left w:val="single" w:sz="24" w:space="12" w:color="26374A"/>
      </w:pBdr>
      <w:shd w:val="clear" w:color="auto" w:fill="FFFFFF"/>
      <w:tabs>
        <w:tab w:val="num" w:pos="720"/>
      </w:tabs>
      <w:spacing w:before="100" w:beforeAutospacing="1" w:after="100" w:afterAutospacing="1" w:line="240" w:lineRule="auto"/>
      <w:ind w:left="720" w:hanging="360"/>
    </w:pPr>
    <w:rPr>
      <w:rFonts w:ascii="Arial" w:hAnsi="Arial" w:cs="Arial"/>
      <w:color w:val="333333"/>
      <w:sz w:val="30"/>
      <w:szCs w:val="30"/>
    </w:rPr>
  </w:style>
  <w:style w:type="paragraph" w:customStyle="1" w:styleId="subway-nav-active">
    <w:name w:val="subway-nav-active"/>
    <w:basedOn w:val="Normal"/>
    <w:qFormat/>
    <w:rsid w:val="00F02CFC"/>
    <w:pPr>
      <w:numPr>
        <w:numId w:val="27"/>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paragraph">
    <w:name w:val="paragraph"/>
    <w:basedOn w:val="Normal"/>
    <w:rsid w:val="00F02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n-rtn">
    <w:name w:val="fn-rtn"/>
    <w:basedOn w:val="Normal"/>
    <w:rsid w:val="00F02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F02CFC"/>
    <w:rPr>
      <w:color w:val="954F72" w:themeColor="followedHyperlink"/>
      <w:u w:val="single"/>
    </w:rPr>
  </w:style>
  <w:style w:type="paragraph" w:styleId="EndnoteText">
    <w:name w:val="endnote text"/>
    <w:basedOn w:val="Normal"/>
    <w:link w:val="EndnoteTextChar"/>
    <w:uiPriority w:val="99"/>
    <w:semiHidden/>
    <w:unhideWhenUsed/>
    <w:rsid w:val="00F02C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2CFC"/>
    <w:rPr>
      <w:sz w:val="20"/>
      <w:szCs w:val="20"/>
    </w:rPr>
  </w:style>
  <w:style w:type="character" w:styleId="EndnoteReference">
    <w:name w:val="endnote reference"/>
    <w:basedOn w:val="DefaultParagraphFont"/>
    <w:uiPriority w:val="99"/>
    <w:semiHidden/>
    <w:unhideWhenUsed/>
    <w:rsid w:val="00F02CFC"/>
    <w:rPr>
      <w:vertAlign w:val="superscript"/>
    </w:rPr>
  </w:style>
  <w:style w:type="paragraph" w:customStyle="1" w:styleId="multi-page-item">
    <w:name w:val="multi-page-item"/>
    <w:basedOn w:val="Normal"/>
    <w:qFormat/>
    <w:rsid w:val="00F02CFC"/>
    <w:pPr>
      <w:spacing w:before="100" w:beforeAutospacing="1" w:after="0" w:line="240" w:lineRule="auto"/>
      <w:ind w:left="360"/>
    </w:pPr>
    <w:rPr>
      <w:sz w:val="20"/>
      <w:szCs w:val="20"/>
    </w:rPr>
  </w:style>
  <w:style w:type="paragraph" w:customStyle="1" w:styleId="multi-page-active">
    <w:name w:val="multi-page-active"/>
    <w:basedOn w:val="Normal"/>
    <w:qFormat/>
    <w:rsid w:val="00F02CFC"/>
    <w:pPr>
      <w:spacing w:before="100" w:beforeAutospacing="1" w:after="0" w:line="240" w:lineRule="auto"/>
      <w:ind w:left="360"/>
    </w:pPr>
    <w:rPr>
      <w:sz w:val="20"/>
      <w:szCs w:val="20"/>
    </w:rPr>
  </w:style>
  <w:style w:type="paragraph" w:customStyle="1" w:styleId="multi-page-start">
    <w:name w:val="multi-page-start"/>
    <w:basedOn w:val="multi-page-item"/>
    <w:qFormat/>
    <w:rsid w:val="00F02CFC"/>
    <w:rPr>
      <w:color w:val="FFFFFF" w:themeColor="background1"/>
      <w:sz w:val="4"/>
    </w:rPr>
  </w:style>
  <w:style w:type="paragraph" w:customStyle="1" w:styleId="multi-page-end">
    <w:name w:val="multi-page-end"/>
    <w:basedOn w:val="multi-page-item"/>
    <w:qFormat/>
    <w:rsid w:val="00F02CFC"/>
    <w:rPr>
      <w:color w:val="FFFFFF" w:themeColor="background1"/>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081756">
      <w:bodyDiv w:val="1"/>
      <w:marLeft w:val="0"/>
      <w:marRight w:val="0"/>
      <w:marTop w:val="0"/>
      <w:marBottom w:val="0"/>
      <w:divBdr>
        <w:top w:val="none" w:sz="0" w:space="0" w:color="auto"/>
        <w:left w:val="none" w:sz="0" w:space="0" w:color="auto"/>
        <w:bottom w:val="none" w:sz="0" w:space="0" w:color="auto"/>
        <w:right w:val="none" w:sz="0" w:space="0" w:color="auto"/>
      </w:divBdr>
      <w:divsChild>
        <w:div w:id="48046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idampepin/doc_to_html/raw/main/sample_docs/ineternal_links.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quidampepin/doc_to_html/raw/main/sample_docs/subway_nav.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idampepin/doc_to_html/raw/main/sample_docs/simple_formatting.docx" TargetMode="External"/><Relationship Id="rId11" Type="http://schemas.openxmlformats.org/officeDocument/2006/relationships/hyperlink" Target="https://www.freeformatter.com/html-formatter.html" TargetMode="External"/><Relationship Id="rId5" Type="http://schemas.openxmlformats.org/officeDocument/2006/relationships/hyperlink" Target="https://github.com/quidampepin/doc_to_html/raw/main/word_template/template.dotx" TargetMode="External"/><Relationship Id="rId10" Type="http://schemas.openxmlformats.org/officeDocument/2006/relationships/hyperlink" Target="https://www.freeformatter.com/html-formatter.html" TargetMode="External"/><Relationship Id="rId4" Type="http://schemas.openxmlformats.org/officeDocument/2006/relationships/webSettings" Target="webSettings.xml"/><Relationship Id="rId9" Type="http://schemas.openxmlformats.org/officeDocument/2006/relationships/hyperlink" Target="https://github.com/quidampepin/doc_to_html/raw/main/sample_docs/multi_page_nav.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GitHub\doc_to_html\word_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22</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4</cp:revision>
  <dcterms:created xsi:type="dcterms:W3CDTF">2022-01-19T12:48:00Z</dcterms:created>
  <dcterms:modified xsi:type="dcterms:W3CDTF">2022-01-19T13:10:00Z</dcterms:modified>
</cp:coreProperties>
</file>